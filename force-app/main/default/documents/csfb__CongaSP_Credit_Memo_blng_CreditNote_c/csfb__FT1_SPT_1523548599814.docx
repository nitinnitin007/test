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4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1"/>
        <w:gridCol w:w="179"/>
        <w:gridCol w:w="178"/>
        <w:gridCol w:w="1083"/>
        <w:gridCol w:w="1255"/>
        <w:gridCol w:w="1980"/>
        <w:gridCol w:w="75"/>
        <w:gridCol w:w="1910"/>
        <w:gridCol w:w="1443"/>
      </w:tblGrid>
      <w:tr w:rsidR="005666D8" w14:paraId="2512B3C7" w14:textId="77777777" w:rsidTr="00F16C4A">
        <w:trPr>
          <w:trHeight w:val="1440"/>
          <w:jc w:val="center"/>
        </w:trPr>
        <w:tc>
          <w:tcPr>
            <w:tcW w:w="6116" w:type="dxa"/>
            <w:gridSpan w:val="6"/>
            <w:shd w:val="clear" w:color="auto" w:fill="auto"/>
            <w:tcMar>
              <w:top w:w="0" w:type="dxa"/>
            </w:tcMar>
            <w:vAlign w:val="bottom"/>
          </w:tcPr>
          <w:p w14:paraId="24D7B9B6" w14:textId="77777777" w:rsidR="006F3C33" w:rsidRDefault="008207A5" w:rsidP="006F3C33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E9C695F" wp14:editId="24779C08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A276E2D" id="Rectangle 44" o:spid="_x0000_s1026" style="position:absolute;margin-left:-23.75pt;margin-top:-17.9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F20A69">
              <w:t>Credit Memo</w:t>
            </w:r>
          </w:p>
        </w:tc>
        <w:tc>
          <w:tcPr>
            <w:tcW w:w="3428" w:type="dxa"/>
            <w:gridSpan w:val="3"/>
            <w:shd w:val="clear" w:color="auto" w:fill="FFFFFF"/>
            <w:vAlign w:val="center"/>
          </w:tcPr>
          <w:p w14:paraId="66ECAC9D" w14:textId="77777777" w:rsidR="007C6F24" w:rsidRDefault="007C6F24" w:rsidP="00A5177E">
            <w:pPr>
              <w:pStyle w:val="DateandNumber"/>
              <w:rPr>
                <w:color w:val="3F4247" w:themeColor="accent6" w:themeShade="80"/>
              </w:rPr>
            </w:pPr>
          </w:p>
          <w:p w14:paraId="02FC3C9C" w14:textId="77777777" w:rsidR="006F3C33" w:rsidRDefault="006F3C33" w:rsidP="00A5177E">
            <w:pPr>
              <w:pStyle w:val="DateandNumber"/>
            </w:pPr>
            <w:r w:rsidRPr="00F40603">
              <w:rPr>
                <w:color w:val="3F4247" w:themeColor="accent6" w:themeShade="80"/>
              </w:rPr>
              <w:t>Date:</w:t>
            </w:r>
            <w:r w:rsidRPr="000E042A">
              <w:t xml:space="preserve"> </w:t>
            </w:r>
            <w:sdt>
              <w:sdtPr>
                <w:id w:val="629898867"/>
                <w:placeholder>
                  <w:docPart w:val="F4F56E551E894A9B951ED45657FBFD6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0F36">
                  <w:t>{{TODAY}}</w:t>
                </w:r>
              </w:sdtContent>
            </w:sdt>
          </w:p>
          <w:p w14:paraId="21ADD6B5" w14:textId="1805832D" w:rsidR="006F3C33" w:rsidRPr="000E042A" w:rsidRDefault="00F0769E" w:rsidP="00457043">
            <w:pPr>
              <w:pStyle w:val="DateandNumber"/>
            </w:pPr>
            <w:r w:rsidRPr="00F40603">
              <w:rPr>
                <w:color w:val="3F4247" w:themeColor="accent6" w:themeShade="80"/>
              </w:rPr>
              <w:t>Credit</w:t>
            </w:r>
            <w:r w:rsidR="006F3C33" w:rsidRPr="00F40603">
              <w:rPr>
                <w:color w:val="3F4247" w:themeColor="accent6" w:themeShade="80"/>
              </w:rPr>
              <w:t xml:space="preserve"> #</w:t>
            </w:r>
            <w:r w:rsidR="006F3C33" w:rsidRPr="000E042A">
              <w:t xml:space="preserve"> </w:t>
            </w:r>
            <w:sdt>
              <w:sdtPr>
                <w:id w:val="629898863"/>
                <w:placeholder>
                  <w:docPart w:val="A3372C2381414654B5E8270652273B71"/>
                </w:placeholder>
              </w:sdtPr>
              <w:sdtEndPr/>
              <w:sdtContent>
                <w:r w:rsidR="00457043" w:rsidRPr="00457043">
                  <w:rPr>
                    <w:rFonts w:eastAsia="Times New Roman" w:cs="Arial"/>
                    <w:color w:val="000000"/>
                    <w:szCs w:val="14"/>
                    <w:shd w:val="clear" w:color="auto" w:fill="FFFFFF"/>
                  </w:rPr>
                  <w:t>{{BLNG__CREDITNOTE</w:t>
                </w:r>
                <w:r w:rsidR="008C4B9F">
                  <w:rPr>
                    <w:rFonts w:eastAsia="Times New Roman" w:cs="Arial"/>
                    <w:color w:val="000000"/>
                    <w:szCs w:val="14"/>
                    <w:shd w:val="clear" w:color="auto" w:fill="FFFFFF"/>
                  </w:rPr>
                  <w:t>_NAME</w:t>
                </w:r>
                <w:r w:rsidR="00457043" w:rsidRPr="00457043">
                  <w:rPr>
                    <w:rFonts w:eastAsia="Times New Roman" w:cs="Arial"/>
                    <w:color w:val="000000"/>
                    <w:szCs w:val="14"/>
                    <w:shd w:val="clear" w:color="auto" w:fill="FFFFFF"/>
                  </w:rPr>
                  <w:t>}}</w:t>
                </w:r>
              </w:sdtContent>
            </w:sdt>
          </w:p>
        </w:tc>
      </w:tr>
      <w:tr w:rsidR="00F16C4A" w14:paraId="4664371B" w14:textId="77777777" w:rsidTr="00F16C4A">
        <w:trPr>
          <w:trHeight w:val="1800"/>
          <w:jc w:val="center"/>
        </w:trPr>
        <w:tc>
          <w:tcPr>
            <w:tcW w:w="2881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id w:val="629898825"/>
              <w:placeholder>
                <w:docPart w:val="06768970D15345F2AA524ECC56C5171F"/>
              </w:placeholder>
            </w:sdtPr>
            <w:sdtEndPr/>
            <w:sdtContent>
              <w:p w14:paraId="5987917D" w14:textId="149990D6" w:rsidR="00F20A69" w:rsidRPr="003C25DA" w:rsidRDefault="003C25DA" w:rsidP="00447B0B">
                <w:pPr>
                  <w:rPr>
                    <w:rFonts w:eastAsia="Times New Roman"/>
                  </w:rPr>
                </w:pPr>
                <w:r w:rsidRPr="003C25DA">
                  <w:rPr>
                    <w:rFonts w:eastAsia="Times New Roman" w:cs="Arial"/>
                    <w:color w:val="000000"/>
                    <w:shd w:val="clear" w:color="auto" w:fill="FFFFFF"/>
                  </w:rPr>
                  <w:t>{{USER_COMPANY}}</w:t>
                </w:r>
              </w:p>
            </w:sdtContent>
          </w:sdt>
          <w:p w14:paraId="40E54B17" w14:textId="342DC15B" w:rsidR="00F20A69" w:rsidRPr="00267D3F" w:rsidRDefault="0051417F" w:rsidP="00267D3F">
            <w:pPr>
              <w:rPr>
                <w:rFonts w:eastAsia="Times New Roman"/>
              </w:rPr>
            </w:pPr>
            <w:sdt>
              <w:sdtPr>
                <w:id w:val="629898827"/>
                <w:placeholder>
                  <w:docPart w:val="3DFDC281396D4F11946AF7D4570AC902"/>
                </w:placeholder>
              </w:sdtPr>
              <w:sdtEndPr/>
              <w:sdtContent>
                <w:r w:rsidR="00267D3F" w:rsidRPr="00267D3F">
                  <w:rPr>
                    <w:rFonts w:eastAsia="Times New Roman" w:cs="Arial"/>
                    <w:color w:val="000000"/>
                    <w:shd w:val="clear" w:color="auto" w:fill="FFFFFF"/>
                  </w:rPr>
                  <w:t>{{USER_STREET}}</w:t>
                </w:r>
              </w:sdtContent>
            </w:sdt>
          </w:p>
          <w:sdt>
            <w:sdtPr>
              <w:id w:val="629898853"/>
              <w:placeholder>
                <w:docPart w:val="477385C367E64B708AAA33084E6BC319"/>
              </w:placeholder>
            </w:sdtPr>
            <w:sdtEndPr/>
            <w:sdtContent>
              <w:p w14:paraId="377E93AA" w14:textId="2BB61F8E" w:rsidR="00F20A69" w:rsidRPr="00857D02" w:rsidRDefault="00267D3F" w:rsidP="00857D02">
                <w:pPr>
                  <w:pStyle w:val="leftalignedtext"/>
                </w:pPr>
                <w:r>
                  <w:t>{{USER_CITY}}, {{USER_STATE}} {{USER_POSTALCODE}}</w:t>
                </w:r>
              </w:p>
            </w:sdtContent>
          </w:sdt>
          <w:sdt>
            <w:sdtPr>
              <w:id w:val="629898855"/>
              <w:placeholder>
                <w:docPart w:val="F68CE63A3E24428B83363DBC8E3023EA"/>
              </w:placeholder>
            </w:sdtPr>
            <w:sdtEndPr/>
            <w:sdtContent>
              <w:p w14:paraId="56567EC7" w14:textId="44099166" w:rsidR="00F20A69" w:rsidRPr="00857D02" w:rsidRDefault="00267D3F" w:rsidP="00857D02">
                <w:pPr>
                  <w:pStyle w:val="leftalignedtext"/>
                </w:pPr>
                <w:r>
                  <w:t>{{USER_PHONE}}</w:t>
                </w:r>
              </w:p>
            </w:sdtContent>
          </w:sdt>
          <w:sdt>
            <w:sdtPr>
              <w:id w:val="629898859"/>
              <w:placeholder>
                <w:docPart w:val="DCD5F39AA2C34B37AEA4A46DF449BFC0"/>
              </w:placeholder>
            </w:sdtPr>
            <w:sdtEndPr/>
            <w:sdtContent>
              <w:p w14:paraId="4F4A6A7D" w14:textId="4A9255F4" w:rsidR="00F20A69" w:rsidRPr="00857D02" w:rsidRDefault="00267D3F" w:rsidP="00267D3F">
                <w:pPr>
                  <w:pStyle w:val="leftalignedtext"/>
                </w:pPr>
                <w:r>
                  <w:t>{{USER_EMAIL}}</w:t>
                </w:r>
              </w:p>
            </w:sdtContent>
          </w:sdt>
        </w:tc>
        <w:tc>
          <w:tcPr>
            <w:tcW w:w="1255" w:type="dxa"/>
            <w:shd w:val="clear" w:color="auto" w:fill="auto"/>
          </w:tcPr>
          <w:p w14:paraId="74E42136" w14:textId="77777777" w:rsidR="00F20A69" w:rsidRDefault="00F20A69" w:rsidP="00F0769E">
            <w:pPr>
              <w:pStyle w:val="leftalignedtext"/>
            </w:pPr>
          </w:p>
        </w:tc>
        <w:tc>
          <w:tcPr>
            <w:tcW w:w="2055" w:type="dxa"/>
            <w:gridSpan w:val="2"/>
            <w:shd w:val="clear" w:color="auto" w:fill="auto"/>
          </w:tcPr>
          <w:p w14:paraId="6EDB12B8" w14:textId="77777777" w:rsidR="00F20A69" w:rsidRDefault="000B7E8A" w:rsidP="00F0769E">
            <w:pPr>
              <w:pStyle w:val="headingright"/>
            </w:pPr>
            <w:r>
              <w:t>To</w:t>
            </w:r>
          </w:p>
        </w:tc>
        <w:tc>
          <w:tcPr>
            <w:tcW w:w="3353" w:type="dxa"/>
            <w:gridSpan w:val="2"/>
            <w:shd w:val="clear" w:color="auto" w:fill="FFFFFF"/>
          </w:tcPr>
          <w:sdt>
            <w:sdtPr>
              <w:id w:val="629898869"/>
              <w:placeholder>
                <w:docPart w:val="98AAA2FEDEE049EAB9AD70098424119A"/>
              </w:placeholder>
            </w:sdtPr>
            <w:sdtEndPr/>
            <w:sdtContent>
              <w:p w14:paraId="656A11A8" w14:textId="59A18F1C" w:rsidR="00F20A69" w:rsidRPr="00857D02" w:rsidRDefault="00BC55C5" w:rsidP="00BC55C5">
                <w:pPr>
                  <w:pStyle w:val="rightalignedtext"/>
                  <w:jc w:val="left"/>
                </w:pPr>
                <w:r>
                  <w:t>{{Contact}}</w:t>
                </w:r>
              </w:p>
            </w:sdtContent>
          </w:sdt>
          <w:sdt>
            <w:sdtPr>
              <w:id w:val="629898871"/>
              <w:placeholder>
                <w:docPart w:val="2D9767BC9A9B41E1906B386E66229809"/>
              </w:placeholder>
            </w:sdtPr>
            <w:sdtEndPr/>
            <w:sdtContent>
              <w:p w14:paraId="31343AC4" w14:textId="59B80B90" w:rsidR="00F20A69" w:rsidRPr="00562074" w:rsidRDefault="00FC6D97" w:rsidP="00BC55C5">
                <w:pPr>
                  <w:rPr>
                    <w:rFonts w:eastAsia="Times New Roman"/>
                  </w:rPr>
                </w:pPr>
                <w:r w:rsidRPr="00562074">
                  <w:rPr>
                    <w:rFonts w:eastAsia="Times New Roman" w:cs="Arial"/>
                    <w:color w:val="000000"/>
                    <w:shd w:val="clear" w:color="auto" w:fill="FFFFFF"/>
                  </w:rPr>
                  <w:t>{{BLNG__CREDITNOTE_BLNG__ACCOUNT_NAME}}</w:t>
                </w:r>
              </w:p>
            </w:sdtContent>
          </w:sdt>
          <w:sdt>
            <w:sdtPr>
              <w:id w:val="629898873"/>
              <w:placeholder>
                <w:docPart w:val="051868284E294520B36C3EE673808B8A"/>
              </w:placeholder>
            </w:sdtPr>
            <w:sdtEndPr/>
            <w:sdtContent>
              <w:p w14:paraId="3BBF37C9" w14:textId="1A47BDDA" w:rsidR="00F20A69" w:rsidRPr="003C25DA" w:rsidRDefault="008C6583" w:rsidP="00BC55C5">
                <w:pPr>
                  <w:rPr>
                    <w:rFonts w:eastAsia="Times New Roman"/>
                  </w:rPr>
                </w:pPr>
                <w:r w:rsidRPr="003C25DA">
                  <w:rPr>
                    <w:rFonts w:eastAsia="Times New Roman" w:cs="Arial"/>
                    <w:color w:val="000000"/>
                    <w:shd w:val="clear" w:color="auto" w:fill="FFFFFF"/>
                  </w:rPr>
                  <w:t>{{CONTACTACCOUNT_BILLINGSTREET}}</w:t>
                </w:r>
              </w:p>
            </w:sdtContent>
          </w:sdt>
          <w:sdt>
            <w:sdtPr>
              <w:id w:val="629898875"/>
              <w:placeholder>
                <w:docPart w:val="482CB780DC924B4D87B72A2C4DE4D312"/>
              </w:placeholder>
            </w:sdtPr>
            <w:sdtEndPr/>
            <w:sdtContent>
              <w:p w14:paraId="31CBF7E8" w14:textId="327E388E" w:rsidR="00F20A69" w:rsidRPr="00457043" w:rsidRDefault="00457043" w:rsidP="00BC55C5">
                <w:pPr>
                  <w:rPr>
                    <w:rFonts w:eastAsia="Times New Roman"/>
                  </w:rPr>
                </w:pPr>
                <w:r w:rsidRPr="00457043">
                  <w:rPr>
                    <w:rFonts w:eastAsia="Times New Roman" w:cs="Arial"/>
                    <w:color w:val="000000"/>
                    <w:shd w:val="clear" w:color="auto" w:fill="FFFFFF"/>
                  </w:rPr>
                  <w:t>{{CONTACTACCOUNT_BILLINGCITY}}</w:t>
                </w:r>
                <w:r>
                  <w:rPr>
                    <w:rFonts w:eastAsia="Times New Roman" w:cs="Arial"/>
                    <w:color w:val="000000"/>
                    <w:shd w:val="clear" w:color="auto" w:fill="FFFFFF"/>
                  </w:rPr>
                  <w:t>, {{CONTACTACCOUNT_BILLINGSTATE}} {{CONTACTACCOUNT_BILLINGPOSTALCODE}}</w:t>
                </w:r>
              </w:p>
            </w:sdtContent>
          </w:sdt>
          <w:sdt>
            <w:sdtPr>
              <w:id w:val="629898877"/>
              <w:placeholder>
                <w:docPart w:val="C9443AEFE09E441B8E1158E8F12E3768"/>
              </w:placeholder>
            </w:sdtPr>
            <w:sdtEndPr/>
            <w:sdtContent>
              <w:p w14:paraId="78F2499B" w14:textId="4FD02CB8" w:rsidR="00F20A69" w:rsidRPr="00857D02" w:rsidRDefault="00457043" w:rsidP="00BC55C5">
                <w:pPr>
                  <w:pStyle w:val="rightalignedtext"/>
                  <w:jc w:val="left"/>
                </w:pPr>
                <w:r>
                  <w:t>{{CONTACTACCOUNT_PHONE}}</w:t>
                </w:r>
              </w:p>
            </w:sdtContent>
          </w:sdt>
          <w:p w14:paraId="01FEC6B5" w14:textId="3E0F4335" w:rsidR="00F20A69" w:rsidRDefault="00F20A69" w:rsidP="00BC55C5">
            <w:pPr>
              <w:pStyle w:val="rightalignedtext"/>
              <w:jc w:val="left"/>
            </w:pPr>
            <w:r w:rsidRPr="00BC55C5">
              <w:rPr>
                <w:color w:val="3F4247" w:themeColor="accent6" w:themeShade="80"/>
              </w:rPr>
              <w:t>Customer ID</w:t>
            </w:r>
            <w:r w:rsidR="00BC55C5">
              <w:rPr>
                <w:color w:val="3F4247" w:themeColor="accent6" w:themeShade="80"/>
              </w:rPr>
              <w:t>:</w:t>
            </w:r>
            <w:r w:rsidRPr="00BC55C5">
              <w:rPr>
                <w:color w:val="3F4247" w:themeColor="accent6" w:themeShade="80"/>
              </w:rPr>
              <w:t xml:space="preserve"> </w:t>
            </w:r>
            <w:sdt>
              <w:sdtPr>
                <w:id w:val="629898879"/>
                <w:placeholder>
                  <w:docPart w:val="B21805E98E8B43148D6EFA088B110E61"/>
                </w:placeholder>
              </w:sdtPr>
              <w:sdtEndPr/>
              <w:sdtContent>
                <w:r w:rsidR="00457043">
                  <w:t>{{CONTACTACCOUNT_ACCOUNTNUMBER}}</w:t>
                </w:r>
              </w:sdtContent>
            </w:sdt>
          </w:p>
          <w:p w14:paraId="2619C9EC" w14:textId="77777777" w:rsidR="00F20A69" w:rsidRPr="000E042A" w:rsidRDefault="00F20A69" w:rsidP="00BC55C5">
            <w:pPr>
              <w:pStyle w:val="rightalignedtext"/>
              <w:jc w:val="left"/>
            </w:pPr>
          </w:p>
        </w:tc>
      </w:tr>
      <w:tr w:rsidR="000B7E8A" w:rsidRPr="00912BEF" w14:paraId="244C601B" w14:textId="77777777" w:rsidTr="005666D8">
        <w:trPr>
          <w:trHeight w:val="288"/>
          <w:jc w:val="center"/>
        </w:trPr>
        <w:tc>
          <w:tcPr>
            <w:tcW w:w="1441" w:type="dxa"/>
            <w:shd w:val="clear" w:color="auto" w:fill="auto"/>
            <w:tcMar>
              <w:top w:w="0" w:type="dxa"/>
            </w:tcMar>
            <w:vAlign w:val="center"/>
          </w:tcPr>
          <w:p w14:paraId="0DA2E585" w14:textId="77777777" w:rsidR="000B7E8A" w:rsidRPr="00912BEF" w:rsidRDefault="000B7E8A" w:rsidP="00F0769E">
            <w:pPr>
              <w:pStyle w:val="headingleft"/>
            </w:pPr>
            <w:r>
              <w:t>Job</w:t>
            </w:r>
          </w:p>
        </w:tc>
        <w:sdt>
          <w:sdtPr>
            <w:id w:val="629898861"/>
            <w:placeholder>
              <w:docPart w:val="AAAC4E3FE45C4BDE8BAE89ABB24F7E9D"/>
            </w:placeholder>
          </w:sdtPr>
          <w:sdtEndPr/>
          <w:sdtContent>
            <w:tc>
              <w:tcPr>
                <w:tcW w:w="8103" w:type="dxa"/>
                <w:gridSpan w:val="8"/>
                <w:shd w:val="clear" w:color="auto" w:fill="FFFFFF"/>
                <w:vAlign w:val="center"/>
              </w:tcPr>
              <w:p w14:paraId="3D4BE992" w14:textId="1C10BCE5" w:rsidR="000B7E8A" w:rsidRPr="00AA20E8" w:rsidRDefault="00AA20E8" w:rsidP="00AA20E8">
                <w:pPr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 w:rsidRPr="00AA20E8">
                  <w:rPr>
                    <w:rFonts w:eastAsia="Times New Roman" w:cs="Arial"/>
                    <w:color w:val="000000"/>
                    <w:shd w:val="clear" w:color="auto" w:fill="FFFFFF"/>
                  </w:rPr>
                  <w:t>{{BLNG__CREDITNOTE_DISCRIPTION}}</w:t>
                </w:r>
              </w:p>
            </w:tc>
          </w:sdtContent>
        </w:sdt>
      </w:tr>
      <w:tr w:rsidR="000B7E8A" w:rsidRPr="00912BEF" w14:paraId="71472F34" w14:textId="77777777" w:rsidTr="005666D8">
        <w:trPr>
          <w:trHeight w:val="288"/>
          <w:jc w:val="center"/>
        </w:trPr>
        <w:tc>
          <w:tcPr>
            <w:tcW w:w="9544" w:type="dxa"/>
            <w:gridSpan w:val="9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0528C6ED" w14:textId="77777777" w:rsidR="000B7E8A" w:rsidRDefault="000B7E8A" w:rsidP="00F0769E"/>
          <w:p w14:paraId="210FAC06" w14:textId="77777777" w:rsidR="007C6F24" w:rsidRPr="00912BEF" w:rsidRDefault="007C6F24" w:rsidP="00F0769E"/>
        </w:tc>
      </w:tr>
      <w:tr w:rsidR="00F16C4A" w:rsidRPr="00912BEF" w14:paraId="16E971B2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52EAD39A" w14:textId="73208A50" w:rsidR="000B7E8A" w:rsidRPr="00912BEF" w:rsidRDefault="00A51B2D" w:rsidP="009C1CA5">
            <w:pPr>
              <w:pStyle w:val="columnheadings"/>
            </w:pPr>
            <w:r>
              <w:t>Date</w:t>
            </w:r>
          </w:p>
        </w:tc>
        <w:tc>
          <w:tcPr>
            <w:tcW w:w="25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5C4A293" w14:textId="35D2F72C" w:rsidR="000B7E8A" w:rsidRPr="00912BEF" w:rsidRDefault="003342D4" w:rsidP="009C1CA5">
            <w:pPr>
              <w:pStyle w:val="columnheadings"/>
            </w:pPr>
            <w:r>
              <w:t>Product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39D9CE6" w14:textId="7304E8A4" w:rsidR="000B7E8A" w:rsidRPr="00912BEF" w:rsidRDefault="00A51B2D" w:rsidP="009C1CA5">
            <w:pPr>
              <w:pStyle w:val="columnheadings"/>
            </w:pPr>
            <w:r>
              <w:t>Item#</w:t>
            </w:r>
          </w:p>
        </w:tc>
        <w:tc>
          <w:tcPr>
            <w:tcW w:w="19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098DF93" w14:textId="6EC4E37E" w:rsidR="000B7E8A" w:rsidRPr="00912BEF" w:rsidRDefault="00A51B2D" w:rsidP="009C1CA5">
            <w:pPr>
              <w:pStyle w:val="columnheadings"/>
            </w:pPr>
            <w:r>
              <w:t>Status</w:t>
            </w:r>
          </w:p>
        </w:tc>
        <w:tc>
          <w:tcPr>
            <w:tcW w:w="14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3C5D0D6" w14:textId="77777777" w:rsidR="000B7E8A" w:rsidRPr="00912BEF" w:rsidRDefault="000B7E8A" w:rsidP="009C1CA5">
            <w:pPr>
              <w:pStyle w:val="columnheadings"/>
            </w:pPr>
            <w:r>
              <w:t>Line Total</w:t>
            </w:r>
          </w:p>
        </w:tc>
      </w:tr>
      <w:tr w:rsidR="00F16C4A" w:rsidRPr="00912BEF" w14:paraId="16BF1569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4BB65E0" w14:textId="512F2612" w:rsidR="000B7E8A" w:rsidRPr="00A51B2D" w:rsidRDefault="00CC47C3" w:rsidP="009C1CA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C47C3">
              <w:rPr>
                <w:rFonts w:eastAsia="Times New Roman" w:cs="Arial"/>
                <w:color w:val="FF0000"/>
                <w:shd w:val="clear" w:color="auto" w:fill="FFFFFF"/>
              </w:rPr>
              <w:t>{{</w:t>
            </w:r>
            <w:proofErr w:type="spellStart"/>
            <w:proofErr w:type="gramStart"/>
            <w:r w:rsidRPr="00CC47C3">
              <w:rPr>
                <w:rFonts w:eastAsia="Times New Roman" w:cs="Arial"/>
                <w:color w:val="FF0000"/>
                <w:shd w:val="clear" w:color="auto" w:fill="FFFFFF"/>
              </w:rPr>
              <w:t>TableStart:CreditLines</w:t>
            </w:r>
            <w:proofErr w:type="spellEnd"/>
            <w:proofErr w:type="gramEnd"/>
            <w:r w:rsidRPr="00CC47C3">
              <w:rPr>
                <w:rFonts w:eastAsia="Times New Roman" w:cs="Arial"/>
                <w:color w:val="FF0000"/>
                <w:shd w:val="clear" w:color="auto" w:fill="FFFFFF"/>
              </w:rPr>
              <w:t>}}</w:t>
            </w:r>
            <w:r w:rsidR="00A51B2D" w:rsidRPr="00A51B2D">
              <w:rPr>
                <w:rFonts w:eastAsia="Times New Roman" w:cs="Arial"/>
                <w:color w:val="000000"/>
                <w:shd w:val="clear" w:color="auto" w:fill="FFFFFF"/>
              </w:rPr>
              <w:t>{{BLNG__CREDITNOTELINE_CREATEDDATE</w:t>
            </w:r>
            <w:r w:rsidR="00C35FE6">
              <w:rPr>
                <w:rFonts w:eastAsia="Times New Roman" w:cs="Arial"/>
                <w:color w:val="000000"/>
                <w:shd w:val="clear" w:color="auto" w:fill="FFFFFF"/>
              </w:rPr>
              <w:t xml:space="preserve"> \@ MM/</w:t>
            </w:r>
            <w:proofErr w:type="spellStart"/>
            <w:r w:rsidR="00C35FE6">
              <w:rPr>
                <w:rFonts w:eastAsia="Times New Roman" w:cs="Arial"/>
                <w:color w:val="000000"/>
                <w:shd w:val="clear" w:color="auto" w:fill="FFFFFF"/>
              </w:rPr>
              <w:t>dd</w:t>
            </w:r>
            <w:proofErr w:type="spellEnd"/>
            <w:r w:rsidR="00C35FE6">
              <w:rPr>
                <w:rFonts w:eastAsia="Times New Roman" w:cs="Arial"/>
                <w:color w:val="000000"/>
                <w:shd w:val="clear" w:color="auto" w:fill="FFFFFF"/>
              </w:rPr>
              <w:t>/</w:t>
            </w:r>
            <w:proofErr w:type="spellStart"/>
            <w:r w:rsidR="00C35FE6">
              <w:rPr>
                <w:rFonts w:eastAsia="Times New Roman" w:cs="Arial"/>
                <w:color w:val="000000"/>
                <w:shd w:val="clear" w:color="auto" w:fill="FFFFFF"/>
              </w:rPr>
              <w:t>yyyy</w:t>
            </w:r>
            <w:proofErr w:type="spellEnd"/>
            <w:r w:rsidR="00A51B2D" w:rsidRPr="00A51B2D">
              <w:rPr>
                <w:rFonts w:eastAsia="Times New Roman" w:cs="Arial"/>
                <w:color w:val="000000"/>
                <w:shd w:val="clear" w:color="auto" w:fill="FFFFFF"/>
              </w:rPr>
              <w:t>}}</w:t>
            </w:r>
          </w:p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43FFC4B" w14:textId="018DCD9F" w:rsidR="000B7E8A" w:rsidRPr="00CC47C3" w:rsidRDefault="00311B5B" w:rsidP="009C1CA5">
            <w:pPr>
              <w:rPr>
                <w:rFonts w:eastAsia="Times New Roman"/>
              </w:rPr>
            </w:pPr>
            <w:r w:rsidRPr="00311B5B">
              <w:rPr>
                <w:rFonts w:eastAsia="Times New Roman" w:cs="Arial"/>
                <w:color w:val="000000"/>
                <w:shd w:val="clear" w:color="auto" w:fill="FFFFFF"/>
              </w:rPr>
              <w:t>{{BLNG__CREDITNOTELINE_PRODUCTNAME}}</w:t>
            </w:r>
          </w:p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EB2BE" w14:textId="34BFF93F" w:rsidR="000B7E8A" w:rsidRPr="00A51B2D" w:rsidRDefault="00A51B2D" w:rsidP="009C1CA5">
            <w:pPr>
              <w:rPr>
                <w:rFonts w:eastAsia="Times New Roman"/>
              </w:rPr>
            </w:pPr>
            <w:r w:rsidRPr="00CC47C3">
              <w:rPr>
                <w:rFonts w:eastAsia="Times New Roman" w:cs="Arial"/>
                <w:color w:val="000000"/>
                <w:shd w:val="clear" w:color="auto" w:fill="FFFFFF"/>
              </w:rPr>
              <w:t>{{BLNG__CREDITNOTELINE_NAME}}</w:t>
            </w:r>
          </w:p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FDC19A3" w14:textId="0AA8725F" w:rsidR="000B7E8A" w:rsidRPr="009C1CA5" w:rsidRDefault="00A51B2D" w:rsidP="00F16C4A">
            <w:pPr>
              <w:pStyle w:val="Amount"/>
              <w:jc w:val="left"/>
            </w:pPr>
            <w:r w:rsidRPr="00A51B2D">
              <w:rPr>
                <w:rFonts w:eastAsia="Times New Roman" w:cs="Arial"/>
                <w:color w:val="000000"/>
                <w:shd w:val="clear" w:color="auto" w:fill="FFFFFF"/>
              </w:rPr>
              <w:t>{{BLNG__CREDITNOTELINE_STATUS}}</w:t>
            </w: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9D04A4D" w14:textId="40D1F19F" w:rsidR="000B7E8A" w:rsidRPr="00CC47C3" w:rsidRDefault="00CC47C3" w:rsidP="00CC47C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C47C3">
              <w:rPr>
                <w:rFonts w:eastAsia="Times New Roman" w:cs="Arial"/>
                <w:color w:val="000000"/>
                <w:shd w:val="clear" w:color="auto" w:fill="FFFFFF"/>
              </w:rPr>
              <w:t>{{BLNG__CREDITNOTELINE_TOTALAMOUNT</w:t>
            </w:r>
            <w:r w:rsidR="00C35FE6">
              <w:rPr>
                <w:rFonts w:eastAsia="Times New Roman" w:cs="Arial"/>
                <w:color w:val="000000"/>
                <w:shd w:val="clear" w:color="auto" w:fill="FFFFFF"/>
              </w:rPr>
              <w:t xml:space="preserve"> \# Currency</w:t>
            </w:r>
            <w:proofErr w:type="gramStart"/>
            <w:r w:rsidRPr="00CC47C3">
              <w:rPr>
                <w:rFonts w:eastAsia="Times New Roman" w:cs="Arial"/>
                <w:color w:val="000000"/>
                <w:shd w:val="clear" w:color="auto" w:fill="FFFFFF"/>
              </w:rPr>
              <w:t>}}</w:t>
            </w:r>
            <w:r w:rsidRPr="00A51B2D">
              <w:rPr>
                <w:rFonts w:eastAsia="Times New Roman" w:cs="Arial"/>
                <w:color w:val="FF0000"/>
                <w:shd w:val="clear" w:color="auto" w:fill="FFFFFF"/>
              </w:rPr>
              <w:t>{</w:t>
            </w:r>
            <w:proofErr w:type="gramEnd"/>
            <w:r w:rsidRPr="00A51B2D">
              <w:rPr>
                <w:rFonts w:eastAsia="Times New Roman" w:cs="Arial"/>
                <w:color w:val="FF0000"/>
                <w:shd w:val="clear" w:color="auto" w:fill="FFFFFF"/>
              </w:rPr>
              <w:t>{</w:t>
            </w:r>
            <w:proofErr w:type="spellStart"/>
            <w:r w:rsidRPr="00A51B2D">
              <w:rPr>
                <w:rFonts w:eastAsia="Times New Roman" w:cs="Arial"/>
                <w:color w:val="FF0000"/>
                <w:shd w:val="clear" w:color="auto" w:fill="FFFFFF"/>
              </w:rPr>
              <w:t>TableEnd:CreditLines</w:t>
            </w:r>
            <w:proofErr w:type="spellEnd"/>
            <w:r w:rsidRPr="00A51B2D">
              <w:rPr>
                <w:rFonts w:eastAsia="Times New Roman" w:cs="Arial"/>
                <w:color w:val="FF0000"/>
                <w:shd w:val="clear" w:color="auto" w:fill="FFFFFF"/>
              </w:rPr>
              <w:t>}}</w:t>
            </w:r>
          </w:p>
        </w:tc>
      </w:tr>
      <w:tr w:rsidR="00F16C4A" w:rsidRPr="00912BEF" w14:paraId="3BECF5C8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BA521C8" w14:textId="6D2BAF1F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0DB7D1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51B5AD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FB38524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5078101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50AF57F7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C9DBB39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242AB6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8875A03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B951362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1157ED4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4A080745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1CE8D79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1646A2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A06914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DEBEEE5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F389DBC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5C1642D1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3AE36A46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170E0E9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271308D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B6045E5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76656A1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3ABFDE39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5D0E2E15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0AB386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95D1A1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397DEEF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45061AD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34C76769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DBD0945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81990BC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7D228BA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4715CC2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C005B9C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3A36A98E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60D6E4CF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14C5D9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AF6D7D8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AC35447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2852DB1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30703CA3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E1386A6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E2174E2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48DCF20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F4FF456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95D6ECC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4F433C0E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5CD2F95A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B4DE1E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B9F85E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E7A1552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C90EF90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4A140A8E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163CFA2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D215EEE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443AB94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319FB73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6D0247A" w14:textId="77777777" w:rsidR="000B7E8A" w:rsidRPr="009C1CA5" w:rsidRDefault="000B7E8A" w:rsidP="009C1CA5">
            <w:pPr>
              <w:pStyle w:val="Amount"/>
            </w:pPr>
          </w:p>
        </w:tc>
      </w:tr>
      <w:tr w:rsidR="00F16C4A" w:rsidRPr="00912BEF" w14:paraId="196F0EEE" w14:textId="77777777" w:rsidTr="00F16C4A">
        <w:trPr>
          <w:trHeight w:val="288"/>
          <w:jc w:val="center"/>
        </w:trPr>
        <w:tc>
          <w:tcPr>
            <w:tcW w:w="1620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DE5B6D5" w14:textId="77777777" w:rsidR="000B7E8A" w:rsidRPr="00912BEF" w:rsidRDefault="000B7E8A" w:rsidP="009C1CA5"/>
        </w:tc>
        <w:tc>
          <w:tcPr>
            <w:tcW w:w="2516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A413FE" w14:textId="77777777" w:rsidR="000B7E8A" w:rsidRPr="00912BEF" w:rsidRDefault="000B7E8A" w:rsidP="009C1CA5"/>
        </w:tc>
        <w:tc>
          <w:tcPr>
            <w:tcW w:w="198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9FF8F9" w14:textId="77777777" w:rsidR="000B7E8A" w:rsidRPr="00912BEF" w:rsidRDefault="000B7E8A" w:rsidP="009C1CA5"/>
        </w:tc>
        <w:tc>
          <w:tcPr>
            <w:tcW w:w="1985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11F527B" w14:textId="77777777" w:rsidR="000B7E8A" w:rsidRPr="009C1CA5" w:rsidRDefault="000B7E8A" w:rsidP="00F0769E">
            <w:pPr>
              <w:pStyle w:val="Amount"/>
            </w:pPr>
          </w:p>
        </w:tc>
        <w:tc>
          <w:tcPr>
            <w:tcW w:w="1443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9AC1359" w14:textId="77777777" w:rsidR="000B7E8A" w:rsidRPr="009C1CA5" w:rsidRDefault="000B7E8A" w:rsidP="009C1CA5">
            <w:pPr>
              <w:pStyle w:val="Amount"/>
            </w:pPr>
          </w:p>
        </w:tc>
      </w:tr>
      <w:tr w:rsidR="00F20A69" w:rsidRPr="00912BEF" w14:paraId="5DEC9927" w14:textId="77777777" w:rsidTr="005666D8">
        <w:trPr>
          <w:trHeight w:val="288"/>
          <w:jc w:val="center"/>
        </w:trPr>
        <w:tc>
          <w:tcPr>
            <w:tcW w:w="8101" w:type="dxa"/>
            <w:gridSpan w:val="8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49C92E2" w14:textId="77777777" w:rsidR="00F20A69" w:rsidRPr="009C1CA5" w:rsidRDefault="00F20A69" w:rsidP="00F20A69">
            <w:pPr>
              <w:pStyle w:val="labels"/>
            </w:pPr>
            <w:r>
              <w:t>Subtotal</w:t>
            </w:r>
          </w:p>
        </w:tc>
        <w:tc>
          <w:tcPr>
            <w:tcW w:w="14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5BBBA73" w14:textId="7B86CF10" w:rsidR="00F20A69" w:rsidRPr="00436A6E" w:rsidRDefault="00436A6E" w:rsidP="00436A6E">
            <w:pPr>
              <w:rPr>
                <w:rFonts w:eastAsia="Times New Roman"/>
              </w:rPr>
            </w:pPr>
            <w:r w:rsidRPr="00436A6E">
              <w:rPr>
                <w:rFonts w:eastAsia="Times New Roman" w:cs="Arial"/>
                <w:color w:val="000000"/>
                <w:shd w:val="clear" w:color="auto" w:fill="FFFFFF"/>
              </w:rPr>
              <w:t>{{BLNG__CREDITNOTE_SUBTOTAL</w:t>
            </w:r>
            <w:r w:rsidR="00EA47D2">
              <w:rPr>
                <w:rFonts w:eastAsia="Times New Roman" w:cs="Arial"/>
                <w:color w:val="000000"/>
                <w:shd w:val="clear" w:color="auto" w:fill="FFFFFF"/>
              </w:rPr>
              <w:t xml:space="preserve"> \# Currency</w:t>
            </w:r>
            <w:r w:rsidRPr="00436A6E">
              <w:rPr>
                <w:rFonts w:eastAsia="Times New Roman" w:cs="Arial"/>
                <w:color w:val="000000"/>
                <w:shd w:val="clear" w:color="auto" w:fill="FFFFFF"/>
              </w:rPr>
              <w:t>}}</w:t>
            </w:r>
          </w:p>
        </w:tc>
      </w:tr>
      <w:tr w:rsidR="00F20A69" w:rsidRPr="00912BEF" w14:paraId="21717A8E" w14:textId="77777777" w:rsidTr="005666D8">
        <w:trPr>
          <w:trHeight w:val="288"/>
          <w:jc w:val="center"/>
        </w:trPr>
        <w:tc>
          <w:tcPr>
            <w:tcW w:w="8101" w:type="dxa"/>
            <w:gridSpan w:val="8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8BC6307" w14:textId="64FBF00F" w:rsidR="00F20A69" w:rsidRPr="009C1CA5" w:rsidRDefault="00F20A69" w:rsidP="00F20A69">
            <w:pPr>
              <w:pStyle w:val="labels"/>
            </w:pPr>
            <w:bookmarkStart w:id="0" w:name="_GoBack"/>
            <w:bookmarkEnd w:id="0"/>
            <w:r>
              <w:t>Sales Tax</w:t>
            </w:r>
          </w:p>
        </w:tc>
        <w:tc>
          <w:tcPr>
            <w:tcW w:w="14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E2FF908" w14:textId="7DC28E4C" w:rsidR="00F20A69" w:rsidRPr="00436A6E" w:rsidRDefault="00436A6E" w:rsidP="00436A6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436A6E">
              <w:rPr>
                <w:rFonts w:eastAsia="Times New Roman"/>
                <w:color w:val="000000"/>
              </w:rPr>
              <w:t>{{BLNG__CREDITNOTE_TAXAMOUNT</w:t>
            </w:r>
            <w:r w:rsidR="00EA47D2">
              <w:rPr>
                <w:rFonts w:eastAsia="Times New Roman"/>
                <w:color w:val="000000"/>
              </w:rPr>
              <w:t xml:space="preserve"> \# Currency</w:t>
            </w:r>
            <w:r w:rsidRPr="00436A6E">
              <w:rPr>
                <w:rFonts w:eastAsia="Times New Roman"/>
                <w:color w:val="000000"/>
              </w:rPr>
              <w:t>}}</w:t>
            </w:r>
          </w:p>
        </w:tc>
      </w:tr>
      <w:tr w:rsidR="00F20A69" w:rsidRPr="00912BEF" w14:paraId="5290E8DD" w14:textId="77777777" w:rsidTr="005666D8">
        <w:trPr>
          <w:trHeight w:val="288"/>
          <w:jc w:val="center"/>
        </w:trPr>
        <w:tc>
          <w:tcPr>
            <w:tcW w:w="8101" w:type="dxa"/>
            <w:gridSpan w:val="8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9775A7A" w14:textId="3EC5EF6E" w:rsidR="00F20A69" w:rsidRPr="009C1CA5" w:rsidRDefault="00F20A69" w:rsidP="00F20A69">
            <w:pPr>
              <w:pStyle w:val="labels"/>
            </w:pPr>
            <w:r>
              <w:t>Total</w:t>
            </w:r>
          </w:p>
        </w:tc>
        <w:tc>
          <w:tcPr>
            <w:tcW w:w="14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2D6B957" w14:textId="2BD9F29F" w:rsidR="00F20A69" w:rsidRPr="00436A6E" w:rsidRDefault="00436A6E" w:rsidP="00436A6E">
            <w:pPr>
              <w:rPr>
                <w:rFonts w:eastAsia="Times New Roman"/>
              </w:rPr>
            </w:pPr>
            <w:r w:rsidRPr="00436A6E">
              <w:rPr>
                <w:rFonts w:eastAsia="Times New Roman" w:cs="Arial"/>
                <w:color w:val="000000"/>
                <w:shd w:val="clear" w:color="auto" w:fill="FFFFFF"/>
              </w:rPr>
              <w:t>{{BLNG__CREDITNOTE_TOTALAMOUNT</w:t>
            </w:r>
            <w:r w:rsidR="00EA47D2">
              <w:rPr>
                <w:rFonts w:eastAsia="Times New Roman" w:cs="Arial"/>
                <w:color w:val="000000"/>
                <w:shd w:val="clear" w:color="auto" w:fill="FFFFFF"/>
              </w:rPr>
              <w:t xml:space="preserve"> \# Currency</w:t>
            </w:r>
            <w:r w:rsidRPr="00436A6E">
              <w:rPr>
                <w:rFonts w:eastAsia="Times New Roman" w:cs="Arial"/>
                <w:color w:val="000000"/>
                <w:shd w:val="clear" w:color="auto" w:fill="FFFFFF"/>
              </w:rPr>
              <w:t>}}</w:t>
            </w:r>
          </w:p>
        </w:tc>
      </w:tr>
      <w:tr w:rsidR="00F16C4A" w:rsidRPr="00912BEF" w14:paraId="6FE8EA74" w14:textId="77777777" w:rsidTr="00F16C4A">
        <w:trPr>
          <w:trHeight w:val="1295"/>
          <w:jc w:val="center"/>
        </w:trPr>
        <w:tc>
          <w:tcPr>
            <w:tcW w:w="1798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14:paraId="1C425136" w14:textId="10F5BF02" w:rsidR="004C4F1D" w:rsidRDefault="004C4F1D" w:rsidP="00F0769E"/>
        </w:tc>
        <w:sdt>
          <w:sdtPr>
            <w:id w:val="629898882"/>
            <w:placeholder>
              <w:docPart w:val="685ABDBB90A042BE881632C68EEEA96B"/>
            </w:placeholder>
          </w:sdtPr>
          <w:sdtEndPr/>
          <w:sdtContent>
            <w:tc>
              <w:tcPr>
                <w:tcW w:w="4318" w:type="dxa"/>
                <w:gridSpan w:val="3"/>
                <w:shd w:val="clear" w:color="auto" w:fill="FFFFFF"/>
                <w:vAlign w:val="bottom"/>
              </w:tcPr>
              <w:p w14:paraId="37323FD0" w14:textId="4A7F1C83" w:rsidR="004C4F1D" w:rsidRDefault="00D13904" w:rsidP="00186381">
                <w:pPr>
                  <w:pStyle w:val="slogan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 wp14:anchorId="5F370C78" wp14:editId="73DBB2CB">
                      <wp:simplePos x="0" y="0"/>
                      <wp:positionH relativeFrom="column">
                        <wp:posOffset>-1200150</wp:posOffset>
                      </wp:positionH>
                      <wp:positionV relativeFrom="paragraph">
                        <wp:posOffset>-840105</wp:posOffset>
                      </wp:positionV>
                      <wp:extent cx="2383155" cy="572135"/>
                      <wp:effectExtent l="0" t="0" r="0" b="0"/>
                      <wp:wrapNone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nfinity Solutions Logo.png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3155" cy="572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186381">
                  <w:t>Where your solution is our business</w:t>
                </w:r>
              </w:p>
            </w:tc>
          </w:sdtContent>
        </w:sdt>
        <w:tc>
          <w:tcPr>
            <w:tcW w:w="3428" w:type="dxa"/>
            <w:gridSpan w:val="3"/>
            <w:shd w:val="clear" w:color="auto" w:fill="FFFFFF"/>
            <w:vAlign w:val="center"/>
          </w:tcPr>
          <w:p w14:paraId="1DC6D513" w14:textId="77777777" w:rsidR="004C4F1D" w:rsidRPr="001C2122" w:rsidRDefault="004C4F1D" w:rsidP="001A0A9F"/>
        </w:tc>
      </w:tr>
    </w:tbl>
    <w:p w14:paraId="557758F4" w14:textId="77777777" w:rsidR="007F5BB3" w:rsidRDefault="007F5BB3" w:rsidP="00C41844"/>
    <w:sectPr w:rsidR="007F5BB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A5"/>
    <w:rsid w:val="00010191"/>
    <w:rsid w:val="00024856"/>
    <w:rsid w:val="0005154F"/>
    <w:rsid w:val="00061BE1"/>
    <w:rsid w:val="000653AC"/>
    <w:rsid w:val="000B3D46"/>
    <w:rsid w:val="000B7E8A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08A1"/>
    <w:rsid w:val="00181917"/>
    <w:rsid w:val="00186381"/>
    <w:rsid w:val="00196FED"/>
    <w:rsid w:val="001A0A9F"/>
    <w:rsid w:val="001B4F7A"/>
    <w:rsid w:val="001B70FF"/>
    <w:rsid w:val="001C413B"/>
    <w:rsid w:val="001F0F9F"/>
    <w:rsid w:val="001F6882"/>
    <w:rsid w:val="002025E8"/>
    <w:rsid w:val="00202E66"/>
    <w:rsid w:val="00227D2A"/>
    <w:rsid w:val="00237E66"/>
    <w:rsid w:val="002523E9"/>
    <w:rsid w:val="00267D3F"/>
    <w:rsid w:val="00297A63"/>
    <w:rsid w:val="002B0A57"/>
    <w:rsid w:val="002D128D"/>
    <w:rsid w:val="002F6035"/>
    <w:rsid w:val="00304275"/>
    <w:rsid w:val="003055DC"/>
    <w:rsid w:val="00311B5B"/>
    <w:rsid w:val="00311C97"/>
    <w:rsid w:val="003272DA"/>
    <w:rsid w:val="003342D4"/>
    <w:rsid w:val="00370200"/>
    <w:rsid w:val="003C25DA"/>
    <w:rsid w:val="003D42CB"/>
    <w:rsid w:val="003E5FCD"/>
    <w:rsid w:val="00400D2F"/>
    <w:rsid w:val="004077A8"/>
    <w:rsid w:val="00436A6E"/>
    <w:rsid w:val="00441785"/>
    <w:rsid w:val="00442CDA"/>
    <w:rsid w:val="00446C27"/>
    <w:rsid w:val="004471ED"/>
    <w:rsid w:val="00447B0B"/>
    <w:rsid w:val="004541D6"/>
    <w:rsid w:val="0045588D"/>
    <w:rsid w:val="00455F93"/>
    <w:rsid w:val="00457043"/>
    <w:rsid w:val="004C4F1D"/>
    <w:rsid w:val="004F202D"/>
    <w:rsid w:val="0051417F"/>
    <w:rsid w:val="005209B5"/>
    <w:rsid w:val="00521569"/>
    <w:rsid w:val="005368E4"/>
    <w:rsid w:val="00562074"/>
    <w:rsid w:val="0056632B"/>
    <w:rsid w:val="005666D8"/>
    <w:rsid w:val="0057647C"/>
    <w:rsid w:val="00577677"/>
    <w:rsid w:val="005865E7"/>
    <w:rsid w:val="005A5AC7"/>
    <w:rsid w:val="005F3BA8"/>
    <w:rsid w:val="00600046"/>
    <w:rsid w:val="00607BA5"/>
    <w:rsid w:val="00646D51"/>
    <w:rsid w:val="006863B5"/>
    <w:rsid w:val="006869C1"/>
    <w:rsid w:val="006A7C63"/>
    <w:rsid w:val="006C292F"/>
    <w:rsid w:val="006D4DB4"/>
    <w:rsid w:val="006F0F36"/>
    <w:rsid w:val="006F3C33"/>
    <w:rsid w:val="00704C33"/>
    <w:rsid w:val="00705D71"/>
    <w:rsid w:val="00750613"/>
    <w:rsid w:val="00776BCB"/>
    <w:rsid w:val="007B38EB"/>
    <w:rsid w:val="007C4ECB"/>
    <w:rsid w:val="007C6F24"/>
    <w:rsid w:val="007F242B"/>
    <w:rsid w:val="007F5BB3"/>
    <w:rsid w:val="008171B1"/>
    <w:rsid w:val="00820427"/>
    <w:rsid w:val="008207A5"/>
    <w:rsid w:val="00857D02"/>
    <w:rsid w:val="008C4B9F"/>
    <w:rsid w:val="008C58CA"/>
    <w:rsid w:val="008C5A0E"/>
    <w:rsid w:val="008C6583"/>
    <w:rsid w:val="008E45DF"/>
    <w:rsid w:val="008E5F43"/>
    <w:rsid w:val="00912BEF"/>
    <w:rsid w:val="00935A45"/>
    <w:rsid w:val="00953D43"/>
    <w:rsid w:val="00954EF9"/>
    <w:rsid w:val="00955153"/>
    <w:rsid w:val="009B2AC0"/>
    <w:rsid w:val="009B3608"/>
    <w:rsid w:val="009B6CF5"/>
    <w:rsid w:val="009C1CA5"/>
    <w:rsid w:val="009C28E3"/>
    <w:rsid w:val="009D7158"/>
    <w:rsid w:val="00A27EC3"/>
    <w:rsid w:val="00A42A8C"/>
    <w:rsid w:val="00A472D4"/>
    <w:rsid w:val="00A50CC1"/>
    <w:rsid w:val="00A5177E"/>
    <w:rsid w:val="00A51B2D"/>
    <w:rsid w:val="00A54A6E"/>
    <w:rsid w:val="00A63377"/>
    <w:rsid w:val="00A87BAC"/>
    <w:rsid w:val="00A908B1"/>
    <w:rsid w:val="00AA20E8"/>
    <w:rsid w:val="00AD1385"/>
    <w:rsid w:val="00AD6E6B"/>
    <w:rsid w:val="00B04E11"/>
    <w:rsid w:val="00B460B1"/>
    <w:rsid w:val="00BC55C5"/>
    <w:rsid w:val="00BE0AE9"/>
    <w:rsid w:val="00BF5438"/>
    <w:rsid w:val="00C35FE6"/>
    <w:rsid w:val="00C41844"/>
    <w:rsid w:val="00C50F0E"/>
    <w:rsid w:val="00C54AE4"/>
    <w:rsid w:val="00CA1C8D"/>
    <w:rsid w:val="00CC1DC3"/>
    <w:rsid w:val="00CC47C3"/>
    <w:rsid w:val="00CD3C2A"/>
    <w:rsid w:val="00CE1385"/>
    <w:rsid w:val="00D13904"/>
    <w:rsid w:val="00D40AA9"/>
    <w:rsid w:val="00D52530"/>
    <w:rsid w:val="00D719AB"/>
    <w:rsid w:val="00D824D4"/>
    <w:rsid w:val="00DB6D0A"/>
    <w:rsid w:val="00DF1EAB"/>
    <w:rsid w:val="00E020A7"/>
    <w:rsid w:val="00E215DD"/>
    <w:rsid w:val="00E3043F"/>
    <w:rsid w:val="00E47F00"/>
    <w:rsid w:val="00E52614"/>
    <w:rsid w:val="00E722D5"/>
    <w:rsid w:val="00E73BC2"/>
    <w:rsid w:val="00E73C15"/>
    <w:rsid w:val="00E97E88"/>
    <w:rsid w:val="00EA47D2"/>
    <w:rsid w:val="00EB4F05"/>
    <w:rsid w:val="00ED5BBA"/>
    <w:rsid w:val="00F006F7"/>
    <w:rsid w:val="00F01E9A"/>
    <w:rsid w:val="00F0769E"/>
    <w:rsid w:val="00F10F62"/>
    <w:rsid w:val="00F16C4A"/>
    <w:rsid w:val="00F20A69"/>
    <w:rsid w:val="00F40603"/>
    <w:rsid w:val="00F56369"/>
    <w:rsid w:val="00F77FBF"/>
    <w:rsid w:val="00FC6D97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2E486800"/>
  <w15:docId w15:val="{70E86D45-7C24-4EB8-9E0E-B449E00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D4DB4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6D4DB4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 w:themeColor="background1" w:themeShade="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BalloonText">
    <w:name w:val="Balloon Text"/>
    <w:basedOn w:val="Normal"/>
    <w:link w:val="BalloonTextCh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 w:themeColor="background1" w:themeShade="BF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PlaceholderText">
    <w:name w:val="Placeholder Text"/>
    <w:basedOn w:val="DefaultParagraphFont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528">
          <w:marLeft w:val="0"/>
          <w:marRight w:val="0"/>
          <w:marTop w:val="0"/>
          <w:marBottom w:val="0"/>
          <w:divBdr>
            <w:top w:val="single" w:sz="6" w:space="0" w:color="99BCE8"/>
            <w:left w:val="single" w:sz="6" w:space="0" w:color="99BCE8"/>
            <w:bottom w:val="single" w:sz="6" w:space="0" w:color="99BCE8"/>
            <w:right w:val="single" w:sz="6" w:space="0" w:color="99BCE8"/>
          </w:divBdr>
          <w:divsChild>
            <w:div w:id="140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24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4" w:color="C0C0C0"/>
                        <w:left w:val="dashed" w:sz="6" w:space="4" w:color="C0C0C0"/>
                        <w:bottom w:val="dashed" w:sz="6" w:space="4" w:color="C0C0C0"/>
                        <w:right w:val="dashed" w:sz="6" w:space="4" w:color="C0C0C0"/>
                      </w:divBdr>
                      <w:divsChild>
                        <w:div w:id="13247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7094">
          <w:marLeft w:val="0"/>
          <w:marRight w:val="0"/>
          <w:marTop w:val="0"/>
          <w:marBottom w:val="0"/>
          <w:divBdr>
            <w:top w:val="single" w:sz="6" w:space="2" w:color="99BCE8"/>
            <w:left w:val="single" w:sz="6" w:space="2" w:color="99BCE8"/>
            <w:bottom w:val="single" w:sz="6" w:space="2" w:color="99BCE8"/>
            <w:right w:val="single" w:sz="6" w:space="0" w:color="99BCE8"/>
          </w:divBdr>
          <w:divsChild>
            <w:div w:id="1928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y%20Johnson\AppData\Local\Temp\Temp1_Credit-Memo-Template.zip\Credit-Memo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F56E551E894A9B951ED45657FBF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270F-5C9F-4049-AEB4-31461734EC6A}"/>
      </w:docPartPr>
      <w:docPartBody>
        <w:p w:rsidR="00AF1284" w:rsidRDefault="00605F6F">
          <w:pPr>
            <w:pStyle w:val="F4F56E551E894A9B951ED45657FBFD63"/>
          </w:pPr>
          <w:r>
            <w:t>[Enter a Date]</w:t>
          </w:r>
        </w:p>
      </w:docPartBody>
    </w:docPart>
    <w:docPart>
      <w:docPartPr>
        <w:name w:val="A3372C2381414654B5E8270652273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EDF02-BCFF-4330-9234-00C2F0AF8278}"/>
      </w:docPartPr>
      <w:docPartBody>
        <w:p w:rsidR="00AF1284" w:rsidRDefault="00605F6F">
          <w:pPr>
            <w:pStyle w:val="A3372C2381414654B5E8270652273B71"/>
          </w:pPr>
          <w:r>
            <w:t>[100]</w:t>
          </w:r>
        </w:p>
      </w:docPartBody>
    </w:docPart>
    <w:docPart>
      <w:docPartPr>
        <w:name w:val="06768970D15345F2AA524ECC56C51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DBA77-E676-4C92-80AB-CC89BEA8BBAF}"/>
      </w:docPartPr>
      <w:docPartBody>
        <w:p w:rsidR="00AF1284" w:rsidRDefault="00605F6F">
          <w:pPr>
            <w:pStyle w:val="06768970D15345F2AA524ECC56C5171F"/>
          </w:pPr>
          <w:r w:rsidRPr="00857D02">
            <w:rPr>
              <w:rStyle w:val="PlaceholderText"/>
            </w:rPr>
            <w:t>[Your Company Name]</w:t>
          </w:r>
        </w:p>
      </w:docPartBody>
    </w:docPart>
    <w:docPart>
      <w:docPartPr>
        <w:name w:val="3DFDC281396D4F11946AF7D4570AC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E3F4E-C8A7-42A8-9DD4-F5637BAEDF2D}"/>
      </w:docPartPr>
      <w:docPartBody>
        <w:p w:rsidR="00AF1284" w:rsidRDefault="00605F6F">
          <w:pPr>
            <w:pStyle w:val="3DFDC281396D4F11946AF7D4570AC902"/>
          </w:pPr>
          <w:r w:rsidRPr="00857D02">
            <w:t>[Street Address]</w:t>
          </w:r>
        </w:p>
      </w:docPartBody>
    </w:docPart>
    <w:docPart>
      <w:docPartPr>
        <w:name w:val="477385C367E64B708AAA33084E6BC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6C69-16AB-4CD8-8FE5-DFE872A83148}"/>
      </w:docPartPr>
      <w:docPartBody>
        <w:p w:rsidR="00AF1284" w:rsidRDefault="00605F6F">
          <w:pPr>
            <w:pStyle w:val="477385C367E64B708AAA33084E6BC319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F68CE63A3E24428B83363DBC8E302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CA7A-35B4-48B5-B93F-21E9E3CC1A30}"/>
      </w:docPartPr>
      <w:docPartBody>
        <w:p w:rsidR="00AF1284" w:rsidRDefault="00605F6F">
          <w:pPr>
            <w:pStyle w:val="F68CE63A3E24428B83363DBC8E3023EA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DCD5F39AA2C34B37AEA4A46DF449B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4031-FF73-43EF-BA4D-A0FC86BFD12F}"/>
      </w:docPartPr>
      <w:docPartBody>
        <w:p w:rsidR="00AF1284" w:rsidRDefault="00605F6F">
          <w:pPr>
            <w:pStyle w:val="DCD5F39AA2C34B37AEA4A46DF449BFC0"/>
          </w:pPr>
          <w:r w:rsidRPr="00857D02">
            <w:rPr>
              <w:rStyle w:val="PlaceholderText"/>
            </w:rPr>
            <w:t>[e-mail]</w:t>
          </w:r>
        </w:p>
      </w:docPartBody>
    </w:docPart>
    <w:docPart>
      <w:docPartPr>
        <w:name w:val="98AAA2FEDEE049EAB9AD700984241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219F2-1467-4D2E-A0AC-8CE7730E0F93}"/>
      </w:docPartPr>
      <w:docPartBody>
        <w:p w:rsidR="00AF1284" w:rsidRDefault="00605F6F">
          <w:pPr>
            <w:pStyle w:val="98AAA2FEDEE049EAB9AD70098424119A"/>
          </w:pPr>
          <w:r w:rsidRPr="00857D02">
            <w:t>[Name]</w:t>
          </w:r>
        </w:p>
      </w:docPartBody>
    </w:docPart>
    <w:docPart>
      <w:docPartPr>
        <w:name w:val="2D9767BC9A9B41E1906B386E66229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A81C5-69BB-4139-862D-1828B9C7160E}"/>
      </w:docPartPr>
      <w:docPartBody>
        <w:p w:rsidR="00AF1284" w:rsidRDefault="00605F6F">
          <w:pPr>
            <w:pStyle w:val="2D9767BC9A9B41E1906B386E66229809"/>
          </w:pPr>
          <w:r w:rsidRPr="00857D02">
            <w:rPr>
              <w:rStyle w:val="PlaceholderText"/>
            </w:rPr>
            <w:t>[Company Name]</w:t>
          </w:r>
        </w:p>
      </w:docPartBody>
    </w:docPart>
    <w:docPart>
      <w:docPartPr>
        <w:name w:val="051868284E294520B36C3EE673808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29D77-46A4-4EF7-9268-3CB4E9F1EEF9}"/>
      </w:docPartPr>
      <w:docPartBody>
        <w:p w:rsidR="00AF1284" w:rsidRDefault="00605F6F">
          <w:pPr>
            <w:pStyle w:val="051868284E294520B36C3EE673808B8A"/>
          </w:pPr>
          <w:r w:rsidRPr="00857D02">
            <w:rPr>
              <w:rStyle w:val="PlaceholderText"/>
            </w:rPr>
            <w:t>[Street Address]</w:t>
          </w:r>
        </w:p>
      </w:docPartBody>
    </w:docPart>
    <w:docPart>
      <w:docPartPr>
        <w:name w:val="482CB780DC924B4D87B72A2C4DE4D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0B398-493A-457C-9DAD-35BCB5FC6946}"/>
      </w:docPartPr>
      <w:docPartBody>
        <w:p w:rsidR="00AF1284" w:rsidRDefault="00605F6F">
          <w:pPr>
            <w:pStyle w:val="482CB780DC924B4D87B72A2C4DE4D312"/>
          </w:pPr>
          <w:r w:rsidRPr="00857D02">
            <w:rPr>
              <w:rStyle w:val="PlaceholderText"/>
            </w:rPr>
            <w:t>[City, ST  ZIP Code</w:t>
          </w:r>
          <w:r>
            <w:rPr>
              <w:rStyle w:val="PlaceholderText"/>
              <w:rFonts w:hint="eastAsia"/>
              <w:lang w:eastAsia="ja-JP"/>
            </w:rPr>
            <w:t>]</w:t>
          </w:r>
        </w:p>
      </w:docPartBody>
    </w:docPart>
    <w:docPart>
      <w:docPartPr>
        <w:name w:val="C9443AEFE09E441B8E1158E8F12E3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E6E12-7EE6-44B7-9993-081006B87F4D}"/>
      </w:docPartPr>
      <w:docPartBody>
        <w:p w:rsidR="00AF1284" w:rsidRDefault="00605F6F">
          <w:pPr>
            <w:pStyle w:val="C9443AEFE09E441B8E1158E8F12E3768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B21805E98E8B43148D6EFA088B110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9CEB-4134-4AF2-812E-5B178D0A439A}"/>
      </w:docPartPr>
      <w:docPartBody>
        <w:p w:rsidR="00AF1284" w:rsidRDefault="00605F6F">
          <w:pPr>
            <w:pStyle w:val="B21805E98E8B43148D6EFA088B110E61"/>
          </w:pPr>
          <w:r w:rsidRPr="00857D02">
            <w:t>[ABC12345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AAAC4E3FE45C4BDE8BAE89ABB24F7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29BBC-8484-45BB-BDA1-7D2E4A428309}"/>
      </w:docPartPr>
      <w:docPartBody>
        <w:p w:rsidR="00AF1284" w:rsidRDefault="00605F6F">
          <w:pPr>
            <w:pStyle w:val="AAAC4E3FE45C4BDE8BAE89ABB24F7E9D"/>
          </w:pPr>
          <w:r>
            <w:t>[Job description]</w:t>
          </w:r>
        </w:p>
      </w:docPartBody>
    </w:docPart>
    <w:docPart>
      <w:docPartPr>
        <w:name w:val="685ABDBB90A042BE881632C68EEEA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C69FA-DE57-41F8-900C-F8C72CB170C6}"/>
      </w:docPartPr>
      <w:docPartBody>
        <w:p w:rsidR="00AF1284" w:rsidRDefault="00605F6F">
          <w:pPr>
            <w:pStyle w:val="685ABDBB90A042BE881632C68EEEA96B"/>
          </w:pPr>
          <w:r>
            <w:rPr>
              <w:rStyle w:val="PlaceholderText"/>
              <w:rFonts w:hint="eastAsia"/>
              <w:lang w:eastAsia="ja-JP"/>
            </w:rPr>
            <w:t>[Your company slogan]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6F"/>
    <w:rsid w:val="000159D4"/>
    <w:rsid w:val="00605F6F"/>
    <w:rsid w:val="00AF1284"/>
    <w:rsid w:val="00B149C6"/>
    <w:rsid w:val="00B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F56E551E894A9B951ED45657FBFD63">
    <w:name w:val="F4F56E551E894A9B951ED45657FBFD63"/>
  </w:style>
  <w:style w:type="paragraph" w:customStyle="1" w:styleId="A3372C2381414654B5E8270652273B71">
    <w:name w:val="A3372C2381414654B5E8270652273B71"/>
  </w:style>
  <w:style w:type="character" w:styleId="PlaceholderText">
    <w:name w:val="Placeholder Text"/>
    <w:basedOn w:val="DefaultParagraphFont"/>
    <w:uiPriority w:val="99"/>
    <w:semiHidden/>
    <w:rsid w:val="00AF1284"/>
    <w:rPr>
      <w:color w:val="808080"/>
    </w:rPr>
  </w:style>
  <w:style w:type="paragraph" w:customStyle="1" w:styleId="06768970D15345F2AA524ECC56C5171F">
    <w:name w:val="06768970D15345F2AA524ECC56C5171F"/>
  </w:style>
  <w:style w:type="paragraph" w:customStyle="1" w:styleId="3DFDC281396D4F11946AF7D4570AC902">
    <w:name w:val="3DFDC281396D4F11946AF7D4570AC902"/>
  </w:style>
  <w:style w:type="paragraph" w:customStyle="1" w:styleId="477385C367E64B708AAA33084E6BC319">
    <w:name w:val="477385C367E64B708AAA33084E6BC319"/>
  </w:style>
  <w:style w:type="paragraph" w:customStyle="1" w:styleId="F68CE63A3E24428B83363DBC8E3023EA">
    <w:name w:val="F68CE63A3E24428B83363DBC8E3023EA"/>
  </w:style>
  <w:style w:type="paragraph" w:customStyle="1" w:styleId="833E40BC2E5F4854BC4C065A2128198B">
    <w:name w:val="833E40BC2E5F4854BC4C065A2128198B"/>
  </w:style>
  <w:style w:type="paragraph" w:customStyle="1" w:styleId="DCD5F39AA2C34B37AEA4A46DF449BFC0">
    <w:name w:val="DCD5F39AA2C34B37AEA4A46DF449BFC0"/>
  </w:style>
  <w:style w:type="paragraph" w:customStyle="1" w:styleId="98AAA2FEDEE049EAB9AD70098424119A">
    <w:name w:val="98AAA2FEDEE049EAB9AD70098424119A"/>
  </w:style>
  <w:style w:type="paragraph" w:customStyle="1" w:styleId="2D9767BC9A9B41E1906B386E66229809">
    <w:name w:val="2D9767BC9A9B41E1906B386E66229809"/>
  </w:style>
  <w:style w:type="paragraph" w:customStyle="1" w:styleId="051868284E294520B36C3EE673808B8A">
    <w:name w:val="051868284E294520B36C3EE673808B8A"/>
  </w:style>
  <w:style w:type="paragraph" w:customStyle="1" w:styleId="482CB780DC924B4D87B72A2C4DE4D312">
    <w:name w:val="482CB780DC924B4D87B72A2C4DE4D312"/>
  </w:style>
  <w:style w:type="paragraph" w:customStyle="1" w:styleId="C9443AEFE09E441B8E1158E8F12E3768">
    <w:name w:val="C9443AEFE09E441B8E1158E8F12E3768"/>
  </w:style>
  <w:style w:type="paragraph" w:customStyle="1" w:styleId="B21805E98E8B43148D6EFA088B110E61">
    <w:name w:val="B21805E98E8B43148D6EFA088B110E61"/>
  </w:style>
  <w:style w:type="paragraph" w:customStyle="1" w:styleId="AAAC4E3FE45C4BDE8BAE89ABB24F7E9D">
    <w:name w:val="AAAC4E3FE45C4BDE8BAE89ABB24F7E9D"/>
  </w:style>
  <w:style w:type="paragraph" w:customStyle="1" w:styleId="685ABDBB90A042BE881632C68EEEA96B">
    <w:name w:val="685ABDBB90A042BE881632C68EEEA96B"/>
  </w:style>
  <w:style w:type="paragraph" w:customStyle="1" w:styleId="AA65916CF8796449947D4AACC16F7B91">
    <w:name w:val="AA65916CF8796449947D4AACC16F7B91"/>
    <w:rsid w:val="00AF1284"/>
    <w:pPr>
      <w:spacing w:after="0" w:line="240" w:lineRule="auto"/>
    </w:pPr>
    <w:rPr>
      <w:sz w:val="24"/>
      <w:szCs w:val="24"/>
    </w:rPr>
  </w:style>
  <w:style w:type="paragraph" w:customStyle="1" w:styleId="DD1AC6969113F14298DC0D01BA01DEAE">
    <w:name w:val="DD1AC6969113F14298DC0D01BA01DEAE"/>
    <w:rsid w:val="00AF1284"/>
    <w:pPr>
      <w:spacing w:after="0" w:line="240" w:lineRule="auto"/>
    </w:pPr>
    <w:rPr>
      <w:sz w:val="24"/>
      <w:szCs w:val="24"/>
    </w:rPr>
  </w:style>
  <w:style w:type="paragraph" w:customStyle="1" w:styleId="6FC476B946D89D4298A07CA147F2E2AD">
    <w:name w:val="6FC476B946D89D4298A07CA147F2E2AD"/>
    <w:rsid w:val="00AF1284"/>
    <w:pPr>
      <w:spacing w:after="0" w:line="240" w:lineRule="auto"/>
    </w:pPr>
    <w:rPr>
      <w:sz w:val="24"/>
      <w:szCs w:val="24"/>
    </w:rPr>
  </w:style>
  <w:style w:type="paragraph" w:customStyle="1" w:styleId="B68DB3D1D6FF9445AF7AA711472D0A65">
    <w:name w:val="B68DB3D1D6FF9445AF7AA711472D0A65"/>
    <w:rsid w:val="00AF1284"/>
    <w:pPr>
      <w:spacing w:after="0" w:line="240" w:lineRule="auto"/>
    </w:pPr>
    <w:rPr>
      <w:sz w:val="24"/>
      <w:szCs w:val="24"/>
    </w:rPr>
  </w:style>
  <w:style w:type="paragraph" w:customStyle="1" w:styleId="41E16091C760D44E9B9559730357CD32">
    <w:name w:val="41E16091C760D44E9B9559730357CD32"/>
    <w:rsid w:val="00AF1284"/>
    <w:pPr>
      <w:spacing w:after="0" w:line="240" w:lineRule="auto"/>
    </w:pPr>
    <w:rPr>
      <w:sz w:val="24"/>
      <w:szCs w:val="24"/>
    </w:rPr>
  </w:style>
  <w:style w:type="paragraph" w:customStyle="1" w:styleId="AE0064CE349DBD4E99198D0D587D580C">
    <w:name w:val="AE0064CE349DBD4E99198D0D587D580C"/>
    <w:rsid w:val="00AF1284"/>
    <w:pPr>
      <w:spacing w:after="0" w:line="240" w:lineRule="auto"/>
    </w:pPr>
    <w:rPr>
      <w:sz w:val="24"/>
      <w:szCs w:val="24"/>
    </w:rPr>
  </w:style>
  <w:style w:type="paragraph" w:customStyle="1" w:styleId="9F0133D55482D146A4352F665903E0ED">
    <w:name w:val="9F0133D55482D146A4352F665903E0ED"/>
    <w:rsid w:val="00AF1284"/>
    <w:pPr>
      <w:spacing w:after="0" w:line="240" w:lineRule="auto"/>
    </w:pPr>
    <w:rPr>
      <w:sz w:val="24"/>
      <w:szCs w:val="24"/>
    </w:rPr>
  </w:style>
  <w:style w:type="paragraph" w:customStyle="1" w:styleId="0217D333FBD5DF42919329AFCE1B33F4">
    <w:name w:val="0217D333FBD5DF42919329AFCE1B33F4"/>
    <w:rsid w:val="00AF1284"/>
    <w:pPr>
      <w:spacing w:after="0" w:line="240" w:lineRule="auto"/>
    </w:pPr>
    <w:rPr>
      <w:sz w:val="24"/>
      <w:szCs w:val="24"/>
    </w:rPr>
  </w:style>
  <w:style w:type="paragraph" w:customStyle="1" w:styleId="13177B4861EE264F94435434B0DB4FE4">
    <w:name w:val="13177B4861EE264F94435434B0DB4FE4"/>
    <w:rsid w:val="00AF1284"/>
    <w:pPr>
      <w:spacing w:after="0" w:line="240" w:lineRule="auto"/>
    </w:pPr>
    <w:rPr>
      <w:sz w:val="24"/>
      <w:szCs w:val="24"/>
    </w:rPr>
  </w:style>
  <w:style w:type="paragraph" w:customStyle="1" w:styleId="11A167282CF50C4893E79A017495E1D7">
    <w:name w:val="11A167282CF50C4893E79A017495E1D7"/>
    <w:rsid w:val="00AF1284"/>
    <w:pPr>
      <w:spacing w:after="0" w:line="240" w:lineRule="auto"/>
    </w:pPr>
    <w:rPr>
      <w:sz w:val="24"/>
      <w:szCs w:val="24"/>
    </w:rPr>
  </w:style>
  <w:style w:type="paragraph" w:customStyle="1" w:styleId="D2C09FEE783F3A4382F7A748C9DCB378">
    <w:name w:val="D2C09FEE783F3A4382F7A748C9DCB378"/>
    <w:rsid w:val="00AF1284"/>
    <w:pPr>
      <w:spacing w:after="0" w:line="240" w:lineRule="auto"/>
    </w:pPr>
    <w:rPr>
      <w:sz w:val="24"/>
      <w:szCs w:val="24"/>
    </w:rPr>
  </w:style>
  <w:style w:type="paragraph" w:customStyle="1" w:styleId="853FDDC4ED85E849BCF1C71089A60144">
    <w:name w:val="853FDDC4ED85E849BCF1C71089A60144"/>
    <w:rsid w:val="00AF1284"/>
    <w:pPr>
      <w:spacing w:after="0" w:line="240" w:lineRule="auto"/>
    </w:pPr>
    <w:rPr>
      <w:sz w:val="24"/>
      <w:szCs w:val="24"/>
    </w:rPr>
  </w:style>
  <w:style w:type="paragraph" w:customStyle="1" w:styleId="C1EB0E5F7AE0544690EF2F482F1077BA">
    <w:name w:val="C1EB0E5F7AE0544690EF2F482F1077BA"/>
    <w:rsid w:val="00AF1284"/>
    <w:pPr>
      <w:spacing w:after="0" w:line="240" w:lineRule="auto"/>
    </w:pPr>
    <w:rPr>
      <w:sz w:val="24"/>
      <w:szCs w:val="24"/>
    </w:rPr>
  </w:style>
  <w:style w:type="paragraph" w:customStyle="1" w:styleId="6269E1A5DB443E418241669471EFF1CC">
    <w:name w:val="6269E1A5DB443E418241669471EFF1CC"/>
    <w:rsid w:val="00AF1284"/>
    <w:pPr>
      <w:spacing w:after="0" w:line="240" w:lineRule="auto"/>
    </w:pPr>
    <w:rPr>
      <w:sz w:val="24"/>
      <w:szCs w:val="24"/>
    </w:rPr>
  </w:style>
  <w:style w:type="paragraph" w:customStyle="1" w:styleId="3C5F0DBD0E85E446A6B7C77CE8A48391">
    <w:name w:val="3C5F0DBD0E85E446A6B7C77CE8A48391"/>
    <w:rsid w:val="00AF128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Credit-Memo-Template.dotx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memo (Blue Border design)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Bobby Johnson</dc:creator>
  <cp:keywords/>
  <cp:lastModifiedBy>ROBERT JOHNSON</cp:lastModifiedBy>
  <cp:revision>2</cp:revision>
  <cp:lastPrinted>2004-09-22T18:37:00Z</cp:lastPrinted>
  <dcterms:created xsi:type="dcterms:W3CDTF">2018-01-05T21:04:00Z</dcterms:created>
  <dcterms:modified xsi:type="dcterms:W3CDTF">2018-01-05T21:04:00Z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