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0" w:type="dxa"/>
        <w:jc w:val="center"/>
        <w:tblBorders>
          <w:top w:val="none" w:sz="0" w:space="0" w:color="auto"/>
          <w:left w:val="none" w:sz="0" w:space="0" w:color="auto"/>
          <w:bottom w:val="single" w:sz="4" w:space="0" w:color="244061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4100"/>
        <w:gridCol w:w="2544"/>
        <w:gridCol w:w="3526"/>
      </w:tblGrid>
      <w:tr w:rsidR="00726578" w14:paraId="5981E1BA" w14:textId="77777777" w:rsidTr="00DE74CF">
        <w:trPr>
          <w:jc w:val="center"/>
        </w:trPr>
        <w:tc>
          <w:tcPr>
            <w:tcW w:w="10170" w:type="dxa"/>
            <w:gridSpan w:val="3"/>
            <w:shd w:val="clear" w:color="auto" w:fill="FFFFFF"/>
            <w:vAlign w:val="bottom"/>
          </w:tcPr>
          <w:p w14:paraId="49EE6412" w14:textId="77777777" w:rsidR="00726578" w:rsidRDefault="00C336CA" w:rsidP="00834A86">
            <w:pPr>
              <w:pStyle w:val="Heading1"/>
            </w:pPr>
            <w:r>
              <w:t>Transaction Receipt</w:t>
            </w:r>
          </w:p>
        </w:tc>
      </w:tr>
      <w:tr w:rsidR="000C3A9B" w14:paraId="557E9F1F" w14:textId="77777777" w:rsidTr="00DE74CF">
        <w:trPr>
          <w:trHeight w:val="1593"/>
          <w:jc w:val="center"/>
        </w:trPr>
        <w:tc>
          <w:tcPr>
            <w:tcW w:w="4093" w:type="dxa"/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sdt>
            <w:sdtPr>
              <w:id w:val="1131455690"/>
              <w:picture/>
            </w:sdtPr>
            <w:sdtEndPr/>
            <w:sdtContent>
              <w:p w14:paraId="66BD7895" w14:textId="160B51B1" w:rsidR="00726578" w:rsidRDefault="00DE74CF" w:rsidP="00834A86">
                <w:r>
                  <w:rPr>
                    <w:noProof/>
                  </w:rPr>
                  <w:drawing>
                    <wp:inline distT="0" distB="0" distL="0" distR="0" wp14:anchorId="4B49BE3B" wp14:editId="35E3425E">
                      <wp:extent cx="2449867" cy="588396"/>
                      <wp:effectExtent l="0" t="0" r="7620" b="254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nfinity Solutions Logo.png"/>
                              <pic:cNvPicPr/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3829" cy="5917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sdt>
          <w:sdtPr>
            <w:id w:val="1131455691"/>
            <w:placeholder>
              <w:docPart w:val="6B4D447E7C0345538C76651C51C824AB"/>
            </w:placeholder>
          </w:sdtPr>
          <w:sdtEndPr/>
          <w:sdtContent>
            <w:tc>
              <w:tcPr>
                <w:tcW w:w="2548" w:type="dxa"/>
                <w:shd w:val="clear" w:color="auto" w:fill="FFFFFF"/>
                <w:tcMar>
                  <w:left w:w="115" w:type="dxa"/>
                  <w:bottom w:w="216" w:type="dxa"/>
                  <w:right w:w="115" w:type="dxa"/>
                </w:tcMar>
                <w:vAlign w:val="bottom"/>
              </w:tcPr>
              <w:p w14:paraId="0DC7C812" w14:textId="77777777" w:rsidR="00726578" w:rsidRPr="00B80436" w:rsidRDefault="000C3A9B" w:rsidP="00834A86">
                <w:pPr>
                  <w:pStyle w:val="slogan"/>
                </w:pPr>
                <w:r w:rsidRPr="008E446D">
                  <w:rPr>
                    <w:rFonts w:ascii="Avenir Book" w:hAnsi="Avenir Book"/>
                  </w:rPr>
                  <w:t>Configure Price</w:t>
                </w:r>
                <w:bookmarkStart w:id="0" w:name="_GoBack"/>
                <w:bookmarkEnd w:id="0"/>
                <w:r w:rsidRPr="008E446D">
                  <w:rPr>
                    <w:rFonts w:ascii="Avenir Book" w:hAnsi="Avenir Book"/>
                  </w:rPr>
                  <w:t xml:space="preserve"> Quote</w:t>
                </w:r>
                <w:r w:rsidRPr="000C3A9B">
                  <w:t xml:space="preserve">  </w:t>
                </w:r>
              </w:p>
            </w:tc>
          </w:sdtContent>
        </w:sdt>
        <w:tc>
          <w:tcPr>
            <w:tcW w:w="3529" w:type="dxa"/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4530925" w14:textId="77777777" w:rsidR="00726578" w:rsidRPr="008E446D" w:rsidRDefault="00726578" w:rsidP="00834A86">
            <w:pPr>
              <w:pStyle w:val="Datenumber"/>
              <w:rPr>
                <w:rFonts w:ascii="Avenir Book" w:hAnsi="Avenir Book"/>
              </w:rPr>
            </w:pPr>
            <w:r w:rsidRPr="008E446D">
              <w:rPr>
                <w:rStyle w:val="rightalignedorangetextChar"/>
                <w:rFonts w:ascii="Avenir Book" w:hAnsi="Avenir Book"/>
                <w:color w:val="0F243E" w:themeColor="text2" w:themeShade="80"/>
              </w:rPr>
              <w:t>Date</w:t>
            </w:r>
            <w:r w:rsidRPr="008E446D">
              <w:rPr>
                <w:rFonts w:ascii="Avenir Book" w:hAnsi="Avenir Book"/>
              </w:rPr>
              <w:t xml:space="preserve"> </w:t>
            </w:r>
            <w:sdt>
              <w:sdtPr>
                <w:rPr>
                  <w:rFonts w:ascii="Avenir Book" w:hAnsi="Avenir Book"/>
                </w:rPr>
                <w:id w:val="1131455720"/>
                <w:placeholder>
                  <w:docPart w:val="B66A50F5B13C4F5AA187A92F1AC6676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E68EE" w:rsidRPr="008E446D">
                  <w:rPr>
                    <w:rFonts w:ascii="Avenir Book" w:hAnsi="Avenir Book"/>
                  </w:rPr>
                  <w:t>{{Today}}</w:t>
                </w:r>
              </w:sdtContent>
            </w:sdt>
          </w:p>
          <w:p w14:paraId="4092A988" w14:textId="7FBCCF17" w:rsidR="00726578" w:rsidRDefault="00726578" w:rsidP="00834A86">
            <w:pPr>
              <w:pStyle w:val="Datenumber"/>
            </w:pPr>
            <w:r w:rsidRPr="008E446D">
              <w:rPr>
                <w:rStyle w:val="rightalignedorangetextChar"/>
                <w:rFonts w:ascii="Avenir Book" w:hAnsi="Avenir Book"/>
                <w:color w:val="0F243E" w:themeColor="text2" w:themeShade="80"/>
              </w:rPr>
              <w:t xml:space="preserve">Receipt # </w:t>
            </w:r>
            <w:sdt>
              <w:sdtPr>
                <w:rPr>
                  <w:rStyle w:val="rightalignedorangetextChar"/>
                  <w:rFonts w:ascii="Avenir Book" w:hAnsi="Avenir Book"/>
                </w:rPr>
                <w:id w:val="1131455738"/>
                <w:placeholder>
                  <w:docPart w:val="89C7567A4B54417E96F9B8760C55889B"/>
                </w:placeholder>
              </w:sdtPr>
              <w:sdtEndPr>
                <w:rPr>
                  <w:rStyle w:val="rightalignedorangetextChar"/>
                  <w:rFonts w:asciiTheme="minorHAnsi" w:hAnsiTheme="minorHAnsi"/>
                </w:rPr>
              </w:sdtEndPr>
              <w:sdtContent>
                <w:r w:rsidR="009045B4" w:rsidRPr="008E446D">
                  <w:rPr>
                    <w:rFonts w:ascii="Avenir Book" w:hAnsi="Avenir Book"/>
                  </w:rPr>
                  <w:t>{{BLNG__INVOICE</w:t>
                </w:r>
                <w:r w:rsidR="008D06C1">
                  <w:rPr>
                    <w:rFonts w:ascii="Avenir Book" w:hAnsi="Avenir Book"/>
                  </w:rPr>
                  <w:t>_NAME</w:t>
                </w:r>
                <w:r w:rsidR="009045B4" w:rsidRPr="008E446D">
                  <w:rPr>
                    <w:rFonts w:ascii="Avenir Book" w:hAnsi="Avenir Book"/>
                  </w:rPr>
                  <w:t>}}</w:t>
                </w:r>
              </w:sdtContent>
            </w:sdt>
          </w:p>
        </w:tc>
      </w:tr>
    </w:tbl>
    <w:p w14:paraId="75AB447F" w14:textId="77777777" w:rsidR="00A87BAC" w:rsidRPr="000C3A9B" w:rsidRDefault="00A87BAC" w:rsidP="00834A86"/>
    <w:tbl>
      <w:tblPr>
        <w:tblW w:w="10170" w:type="dxa"/>
        <w:jc w:val="center"/>
        <w:shd w:val="clear" w:color="auto" w:fill="FFFFFF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175"/>
        <w:gridCol w:w="3436"/>
        <w:gridCol w:w="644"/>
        <w:gridCol w:w="3915"/>
      </w:tblGrid>
      <w:tr w:rsidR="00302528" w:rsidRPr="008E446D" w14:paraId="0DAFA886" w14:textId="77777777" w:rsidTr="00DE74CF">
        <w:trPr>
          <w:cantSplit/>
          <w:trHeight w:val="144"/>
          <w:jc w:val="center"/>
        </w:trPr>
        <w:tc>
          <w:tcPr>
            <w:tcW w:w="2175" w:type="dxa"/>
            <w:shd w:val="clear" w:color="auto" w:fill="FFFFFF"/>
          </w:tcPr>
          <w:p w14:paraId="019B28C5" w14:textId="3877BFEB" w:rsidR="008605CB" w:rsidRPr="00A37178" w:rsidRDefault="00EF46B9" w:rsidP="004424CC">
            <w:pPr>
              <w:pStyle w:val="leftalignedgraytext"/>
              <w:jc w:val="right"/>
              <w:rPr>
                <w:rFonts w:ascii="Avenir Book" w:hAnsi="Avenir Book"/>
                <w:color w:val="F79646" w:themeColor="accent6"/>
                <w14:textFill>
                  <w14:solidFill>
                    <w14:schemeClr w14:val="accent6">
                      <w14:lumMod w14:val="50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</w:pPr>
            <w:r w:rsidRPr="00A37178">
              <w:rPr>
                <w:rFonts w:ascii="Avenir Book" w:hAnsi="Avenir Book"/>
                <w:color w:val="F79646" w:themeColor="accent6"/>
                <w14:textFill>
                  <w14:solidFill>
                    <w14:schemeClr w14:val="accent6">
                      <w14:lumMod w14:val="50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>BILLING</w:t>
            </w:r>
          </w:p>
          <w:p w14:paraId="454BE1F0" w14:textId="650A769B" w:rsidR="00EF46B9" w:rsidRPr="008E446D" w:rsidRDefault="00EF46B9" w:rsidP="004424CC">
            <w:pPr>
              <w:pStyle w:val="leftalignedgraytext"/>
              <w:jc w:val="right"/>
              <w:rPr>
                <w:rFonts w:ascii="Avenir Book" w:hAnsi="Avenir Book"/>
              </w:rPr>
            </w:pPr>
            <w:r w:rsidRPr="00A37178">
              <w:rPr>
                <w:rFonts w:ascii="Avenir Book" w:hAnsi="Avenir Book"/>
                <w:color w:val="F79646" w:themeColor="accent6"/>
                <w14:textFill>
                  <w14:solidFill>
                    <w14:schemeClr w14:val="accent6">
                      <w14:lumMod w14:val="50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>INFO</w:t>
            </w:r>
          </w:p>
        </w:tc>
        <w:tc>
          <w:tcPr>
            <w:tcW w:w="3436" w:type="dxa"/>
            <w:shd w:val="clear" w:color="auto" w:fill="FFFFFF"/>
          </w:tcPr>
          <w:sdt>
            <w:sdtPr>
              <w:rPr>
                <w:rFonts w:ascii="Avenir Book" w:hAnsi="Avenir Book"/>
                <w:color w:val="000000" w:themeColor="text1"/>
              </w:rPr>
              <w:id w:val="1063590090"/>
              <w:placeholder>
                <w:docPart w:val="DC3844BF5B4442BCAE67131B24615BBA"/>
              </w:placeholder>
            </w:sdtPr>
            <w:sdtEndPr/>
            <w:sdtContent>
              <w:p w14:paraId="0B279C57" w14:textId="77777777" w:rsidR="008605CB" w:rsidRPr="008E446D" w:rsidRDefault="005821B5" w:rsidP="00834A86">
                <w:pPr>
                  <w:rPr>
                    <w:rFonts w:ascii="Avenir Book" w:hAnsi="Avenir Book"/>
                    <w:color w:val="000000" w:themeColor="text1"/>
                  </w:rPr>
                </w:pPr>
                <w:r w:rsidRPr="008E446D">
                  <w:rPr>
                    <w:rFonts w:ascii="Avenir Book" w:hAnsi="Avenir Book"/>
                    <w:color w:val="000000" w:themeColor="text1"/>
                  </w:rPr>
                  <w:t>{{BLNG__INVOICE_BLNG__ACCOUNT_NAME}}</w:t>
                </w:r>
              </w:p>
            </w:sdtContent>
          </w:sdt>
          <w:sdt>
            <w:sdtPr>
              <w:rPr>
                <w:rFonts w:ascii="Avenir Book" w:hAnsi="Avenir Book"/>
              </w:rPr>
              <w:id w:val="1063590115"/>
              <w:placeholder>
                <w:docPart w:val="E908F074E97F49999440391E78719130"/>
              </w:placeholder>
            </w:sdtPr>
            <w:sdtEndPr>
              <w:rPr>
                <w:color w:val="000000" w:themeColor="text1"/>
                <w:sz w:val="18"/>
                <w:szCs w:val="18"/>
              </w:rPr>
            </w:sdtEndPr>
            <w:sdtContent>
              <w:p w14:paraId="09A57B84" w14:textId="77777777" w:rsidR="00EC716F" w:rsidRPr="008E446D" w:rsidRDefault="00C05610" w:rsidP="00834A86">
                <w:pPr>
                  <w:rPr>
                    <w:rFonts w:ascii="Avenir Book" w:hAnsi="Avenir Book"/>
                    <w:color w:val="000000" w:themeColor="text1"/>
                    <w:sz w:val="24"/>
                    <w:szCs w:val="24"/>
                  </w:rPr>
                </w:pPr>
                <w:r w:rsidRPr="008E446D">
                  <w:rPr>
                    <w:rFonts w:ascii="Avenir Book" w:hAnsi="Avenir Book"/>
                    <w:color w:val="000000" w:themeColor="text1"/>
                  </w:rPr>
                  <w:t>{{BLNG__INVOICE_BILLING_STREET}}</w:t>
                </w:r>
              </w:p>
            </w:sdtContent>
          </w:sdt>
          <w:sdt>
            <w:sdtPr>
              <w:rPr>
                <w:rFonts w:ascii="Avenir Book" w:hAnsi="Avenir Book"/>
              </w:rPr>
              <w:id w:val="1063590117"/>
              <w:placeholder>
                <w:docPart w:val="3D2053EB9A0345CDBDB73B0457DF644D"/>
              </w:placeholder>
            </w:sdtPr>
            <w:sdtEndPr>
              <w:rPr>
                <w:rFonts w:cs="Times New Roman"/>
                <w:color w:val="000000" w:themeColor="text1"/>
                <w:szCs w:val="20"/>
              </w:rPr>
            </w:sdtEndPr>
            <w:sdtContent>
              <w:p w14:paraId="2C803C7D" w14:textId="77777777" w:rsidR="008605CB" w:rsidRPr="008E446D" w:rsidRDefault="00B51535" w:rsidP="00834A86">
                <w:pPr>
                  <w:rPr>
                    <w:rFonts w:ascii="Avenir Book" w:hAnsi="Avenir Book" w:cs="Times New Roman"/>
                    <w:color w:val="000000" w:themeColor="text1"/>
                    <w:sz w:val="24"/>
                    <w:szCs w:val="24"/>
                  </w:rPr>
                </w:pPr>
                <w:r w:rsidRPr="008E446D">
                  <w:rPr>
                    <w:rFonts w:ascii="Avenir Book" w:hAnsi="Avenir Book"/>
                    <w:color w:val="000000" w:themeColor="text1"/>
                  </w:rPr>
                  <w:t>{{BLNG__INVOICE_BILLING_CITY}}</w:t>
                </w:r>
                <w:r w:rsidRPr="008E446D">
                  <w:rPr>
                    <w:rFonts w:ascii="Avenir Book" w:hAnsi="Avenir Book"/>
                    <w:color w:val="000000" w:themeColor="text1"/>
                    <w:szCs w:val="20"/>
                  </w:rPr>
                  <w:t xml:space="preserve">, </w:t>
                </w:r>
                <w:r w:rsidRPr="008E446D">
                  <w:rPr>
                    <w:rFonts w:ascii="Avenir Book" w:hAnsi="Avenir Book"/>
                    <w:color w:val="000000" w:themeColor="text1"/>
                  </w:rPr>
                  <w:t>{{BLNG__INVOICE_BILLING_STATE}}</w:t>
                </w:r>
                <w:r w:rsidR="000C69E7" w:rsidRPr="008E446D">
                  <w:rPr>
                    <w:rFonts w:ascii="Avenir Book" w:hAnsi="Avenir Book"/>
                    <w:color w:val="000000" w:themeColor="text1"/>
                  </w:rPr>
                  <w:t xml:space="preserve"> {{BLNG__INVOICE_BILLING_CODE}}</w:t>
                </w:r>
              </w:p>
            </w:sdtContent>
          </w:sdt>
          <w:p w14:paraId="4E9D5077" w14:textId="77777777" w:rsidR="008605CB" w:rsidRPr="008E446D" w:rsidRDefault="008605CB" w:rsidP="00834A86">
            <w:pPr>
              <w:rPr>
                <w:rFonts w:ascii="Avenir Book" w:hAnsi="Avenir Book"/>
                <w:sz w:val="18"/>
                <w:szCs w:val="18"/>
              </w:rPr>
            </w:pPr>
            <w:r w:rsidRPr="00EF46B9">
              <w:rPr>
                <w:rFonts w:ascii="Avenir Book" w:hAnsi="Avenir Book"/>
                <w:b/>
                <w:color w:val="4A442A" w:themeColor="background2" w:themeShade="40"/>
              </w:rPr>
              <w:t>Country:</w:t>
            </w:r>
            <w:r w:rsidR="000C69E7" w:rsidRPr="00EF46B9">
              <w:rPr>
                <w:rFonts w:ascii="Avenir Book" w:hAnsi="Avenir Book"/>
                <w:color w:val="4A442A" w:themeColor="background2" w:themeShade="40"/>
              </w:rPr>
              <w:t xml:space="preserve"> </w:t>
            </w:r>
            <w:sdt>
              <w:sdtPr>
                <w:rPr>
                  <w:rFonts w:ascii="Avenir Book" w:hAnsi="Avenir Book"/>
                </w:rPr>
                <w:id w:val="-1350941058"/>
                <w:placeholder>
                  <w:docPart w:val="5916661F8190AD4C9434F545AA9874AE"/>
                </w:placeholder>
              </w:sdtPr>
              <w:sdtEndPr>
                <w:rPr>
                  <w:sz w:val="18"/>
                  <w:szCs w:val="18"/>
                </w:rPr>
              </w:sdtEndPr>
              <w:sdtContent>
                <w:r w:rsidR="00C05610" w:rsidRPr="008E446D">
                  <w:rPr>
                    <w:rFonts w:ascii="Avenir Book" w:hAnsi="Avenir Book"/>
                    <w:color w:val="000000" w:themeColor="text1"/>
                  </w:rPr>
                  <w:t>{{BLNG__INVOICE_BILLING_COUNTRY}}</w:t>
                </w:r>
              </w:sdtContent>
            </w:sdt>
          </w:p>
          <w:p w14:paraId="0424C2E5" w14:textId="6B9F7665" w:rsidR="008605CB" w:rsidRPr="008E446D" w:rsidRDefault="008605CB" w:rsidP="00834A86">
            <w:pPr>
              <w:pStyle w:val="leftalignedgraytext"/>
              <w:rPr>
                <w:rFonts w:ascii="Avenir Book" w:hAnsi="Avenir Book"/>
              </w:rPr>
            </w:pPr>
            <w:r w:rsidRPr="00EF46B9">
              <w:rPr>
                <w:rFonts w:ascii="Avenir Book" w:hAnsi="Avenir Book"/>
                <w:b/>
                <w:color w:val="EEECE1" w:themeColor="background2"/>
                <w14:textFill>
                  <w14:solidFill>
                    <w14:schemeClr w14:val="bg2">
                      <w14:lumMod w14:val="25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>Phone</w:t>
            </w:r>
            <w:r w:rsidR="004424CC" w:rsidRPr="00EF46B9">
              <w:rPr>
                <w:rFonts w:ascii="Avenir Book" w:hAnsi="Avenir Book"/>
                <w:b/>
                <w:color w:val="EEECE1" w:themeColor="background2"/>
                <w14:textFill>
                  <w14:solidFill>
                    <w14:schemeClr w14:val="bg2">
                      <w14:lumMod w14:val="25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>:</w:t>
            </w:r>
            <w:r w:rsidRPr="00EF46B9">
              <w:rPr>
                <w:rFonts w:ascii="Avenir Book" w:hAnsi="Avenir Book"/>
                <w:color w:val="EEECE1" w:themeColor="background2"/>
                <w14:textFill>
                  <w14:solidFill>
                    <w14:schemeClr w14:val="bg2">
                      <w14:lumMod w14:val="25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 xml:space="preserve"> </w:t>
            </w:r>
            <w:sdt>
              <w:sdtPr>
                <w:rPr>
                  <w:rFonts w:ascii="Avenir Book" w:hAnsi="Avenir Book"/>
                </w:rPr>
                <w:id w:val="1063590120"/>
                <w:placeholder>
                  <w:docPart w:val="CA4E91524F42428F9E05BCC1D0B2B72B"/>
                </w:placeholder>
              </w:sdtPr>
              <w:sdtEndPr/>
              <w:sdtContent>
                <w:r w:rsidR="00C05610" w:rsidRPr="008E446D">
                  <w:rPr>
                    <w:rFonts w:ascii="Avenir Book" w:hAnsi="Avenir Book"/>
                  </w:rPr>
                  <w:t>{{USER_PHONE}}</w:t>
                </w:r>
              </w:sdtContent>
            </w:sdt>
          </w:p>
          <w:p w14:paraId="1155809E" w14:textId="77777777" w:rsidR="008605CB" w:rsidRPr="008E446D" w:rsidRDefault="00BA21E9" w:rsidP="00834A86">
            <w:pPr>
              <w:rPr>
                <w:rFonts w:ascii="Avenir Book" w:hAnsi="Avenir Book"/>
                <w:i/>
                <w:color w:val="auto"/>
              </w:rPr>
            </w:pPr>
            <w:r w:rsidRPr="008E446D">
              <w:rPr>
                <w:rFonts w:ascii="Avenir Book" w:hAnsi="Avenir Book"/>
                <w:i/>
                <w:color w:val="000000" w:themeColor="text1"/>
              </w:rPr>
              <w:t>{{BLNG__INVOICE_BILLING_EMAIL}}</w:t>
            </w:r>
          </w:p>
        </w:tc>
        <w:tc>
          <w:tcPr>
            <w:tcW w:w="644" w:type="dxa"/>
            <w:shd w:val="clear" w:color="auto" w:fill="FFFFFF"/>
          </w:tcPr>
          <w:p w14:paraId="1833F46F" w14:textId="77777777" w:rsidR="008605CB" w:rsidRPr="008E446D" w:rsidRDefault="008605CB" w:rsidP="00834A86">
            <w:pPr>
              <w:pStyle w:val="rightalignedorangetext"/>
              <w:rPr>
                <w:rFonts w:ascii="Avenir Book" w:hAnsi="Avenir Book"/>
              </w:rPr>
            </w:pPr>
            <w:r w:rsidRPr="008E446D">
              <w:rPr>
                <w:rFonts w:ascii="Avenir Book" w:hAnsi="Avenir Book"/>
              </w:rPr>
              <w:t>SOLD</w:t>
            </w:r>
          </w:p>
          <w:p w14:paraId="1C35014C" w14:textId="77777777" w:rsidR="008605CB" w:rsidRPr="008E446D" w:rsidRDefault="008605CB" w:rsidP="00834A86">
            <w:pPr>
              <w:pStyle w:val="rightalignedorangetext"/>
              <w:rPr>
                <w:rFonts w:ascii="Avenir Book" w:hAnsi="Avenir Book"/>
              </w:rPr>
            </w:pPr>
            <w:r w:rsidRPr="008E446D">
              <w:rPr>
                <w:rFonts w:ascii="Avenir Book" w:hAnsi="Avenir Book"/>
              </w:rPr>
              <w:t>TO</w:t>
            </w:r>
          </w:p>
        </w:tc>
        <w:tc>
          <w:tcPr>
            <w:tcW w:w="3915" w:type="dxa"/>
            <w:shd w:val="clear" w:color="auto" w:fill="FFFFFF"/>
          </w:tcPr>
          <w:sdt>
            <w:sdtPr>
              <w:rPr>
                <w:rFonts w:ascii="Avenir Book" w:hAnsi="Avenir Book"/>
                <w:color w:val="000000" w:themeColor="text1"/>
              </w:rPr>
              <w:id w:val="1063590129"/>
              <w:placeholder>
                <w:docPart w:val="E6F780B6E83D435F83FD25537CB4965E"/>
              </w:placeholder>
            </w:sdtPr>
            <w:sdtEndPr/>
            <w:sdtContent>
              <w:sdt>
                <w:sdtPr>
                  <w:rPr>
                    <w:rFonts w:ascii="Avenir Book" w:hAnsi="Avenir Book"/>
                    <w:color w:val="000000" w:themeColor="text1"/>
                  </w:rPr>
                  <w:id w:val="-184131487"/>
                  <w:placeholder>
                    <w:docPart w:val="9439CD861EB3D9419720C9BF62E0AB90"/>
                  </w:placeholder>
                </w:sdtPr>
                <w:sdtEndPr/>
                <w:sdtContent>
                  <w:p w14:paraId="387F7236" w14:textId="77777777" w:rsidR="008605CB" w:rsidRPr="008E446D" w:rsidRDefault="00834EA7" w:rsidP="00834A86">
                    <w:pPr>
                      <w:rPr>
                        <w:rFonts w:ascii="Avenir Book" w:hAnsi="Avenir Book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8E446D">
                      <w:rPr>
                        <w:rFonts w:ascii="Avenir Book" w:hAnsi="Avenir Book"/>
                        <w:color w:val="000000" w:themeColor="text1"/>
                      </w:rPr>
                      <w:t>{{BLNG__INVOICE_BLNG__BILLTOCONTACT_NAME}}</w:t>
                    </w:r>
                  </w:p>
                </w:sdtContent>
              </w:sdt>
            </w:sdtContent>
          </w:sdt>
          <w:p w14:paraId="0C4D64E7" w14:textId="77777777" w:rsidR="00C05610" w:rsidRPr="008E446D" w:rsidRDefault="00DE74CF" w:rsidP="00834A86">
            <w:pPr>
              <w:rPr>
                <w:rFonts w:ascii="Avenir Book" w:hAnsi="Avenir Book"/>
              </w:rPr>
            </w:pPr>
            <w:sdt>
              <w:sdtPr>
                <w:rPr>
                  <w:rFonts w:ascii="Avenir Book" w:hAnsi="Avenir Book"/>
                </w:rPr>
                <w:id w:val="1063590337"/>
                <w:placeholder>
                  <w:docPart w:val="C61A7FFFBE6E4C9A98B882A2E78299D9"/>
                </w:placeholder>
              </w:sdtPr>
              <w:sdtEndPr/>
              <w:sdtContent>
                <w:sdt>
                  <w:sdtPr>
                    <w:rPr>
                      <w:rFonts w:ascii="Avenir Book" w:hAnsi="Avenir Book"/>
                      <w:color w:val="000000" w:themeColor="text1"/>
                    </w:rPr>
                    <w:id w:val="1093285820"/>
                    <w:placeholder>
                      <w:docPart w:val="770AA9CABEBF784490AC8B3C54C77068"/>
                    </w:placeholder>
                  </w:sdtPr>
                  <w:sdtEndPr>
                    <w:rPr>
                      <w:color w:val="FF0000"/>
                    </w:rPr>
                  </w:sdtEndPr>
                  <w:sdtContent>
                    <w:r w:rsidR="00C05610" w:rsidRPr="008E446D">
                      <w:rPr>
                        <w:rFonts w:ascii="Avenir Book" w:hAnsi="Avenir Book"/>
                        <w:color w:val="000000" w:themeColor="text1"/>
                      </w:rPr>
                      <w:t>{{BLNG__INVOICE_BLNG__ACCOUNT_NAME}}</w:t>
                    </w:r>
                  </w:sdtContent>
                </w:sdt>
              </w:sdtContent>
            </w:sdt>
          </w:p>
          <w:p w14:paraId="102498E2" w14:textId="77777777" w:rsidR="008605CB" w:rsidRPr="008E446D" w:rsidRDefault="00C05610" w:rsidP="00834A86">
            <w:pPr>
              <w:pStyle w:val="leftalignedgraytext"/>
              <w:rPr>
                <w:rFonts w:ascii="Avenir Book" w:hAnsi="Avenir Book"/>
              </w:rPr>
            </w:pPr>
            <w:r w:rsidRPr="008E446D">
              <w:rPr>
                <w:rFonts w:ascii="Avenir Book" w:hAnsi="Avenir Book"/>
              </w:rPr>
              <w:t xml:space="preserve"> </w:t>
            </w:r>
            <w:sdt>
              <w:sdtPr>
                <w:rPr>
                  <w:rFonts w:ascii="Avenir Book" w:hAnsi="Avenir Book"/>
                </w:rPr>
                <w:id w:val="1063590339"/>
                <w:placeholder>
                  <w:docPart w:val="106C75BD6C924948B7B5F041A251A8EE"/>
                </w:placeholder>
              </w:sdtPr>
              <w:sdtEndPr/>
              <w:sdtContent>
                <w:sdt>
                  <w:sdtPr>
                    <w:rPr>
                      <w:rFonts w:ascii="Avenir Book" w:hAnsi="Avenir Book"/>
                    </w:rPr>
                    <w:id w:val="-268156153"/>
                    <w:placeholder>
                      <w:docPart w:val="BFE3EE17FB8BB4499C4222EF8356B336"/>
                    </w:placeholder>
                  </w:sdtPr>
                  <w:sdtEndPr>
                    <w:rPr>
                      <w:sz w:val="18"/>
                      <w:szCs w:val="18"/>
                    </w:rPr>
                  </w:sdtEndPr>
                  <w:sdtContent>
                    <w:r w:rsidR="00505C24" w:rsidRPr="008E446D">
                      <w:rPr>
                        <w:rFonts w:ascii="Avenir Book" w:hAnsi="Avenir Book"/>
                      </w:rPr>
                      <w:t>{{BLNG__INVOICE_BILLING_STREET}}</w:t>
                    </w:r>
                  </w:sdtContent>
                </w:sdt>
              </w:sdtContent>
            </w:sdt>
          </w:p>
          <w:sdt>
            <w:sdtPr>
              <w:rPr>
                <w:rFonts w:ascii="Avenir Book" w:hAnsi="Avenir Book"/>
              </w:rPr>
              <w:id w:val="1063590329"/>
              <w:placeholder>
                <w:docPart w:val="AC16382AADAE4C5D89AD39BF86112341"/>
              </w:placeholder>
            </w:sdtPr>
            <w:sdtEndPr>
              <w:rPr>
                <w:color w:val="000000" w:themeColor="text1"/>
              </w:rPr>
            </w:sdtEndPr>
            <w:sdtContent>
              <w:sdt>
                <w:sdtPr>
                  <w:rPr>
                    <w:rFonts w:ascii="Avenir Book" w:hAnsi="Avenir Book"/>
                    <w:color w:val="000000" w:themeColor="text1"/>
                  </w:rPr>
                  <w:id w:val="27537095"/>
                  <w:placeholder>
                    <w:docPart w:val="E19D16DABA58284C957BA81E491C3FDF"/>
                  </w:placeholder>
                </w:sdtPr>
                <w:sdtEndPr>
                  <w:rPr>
                    <w:rFonts w:cs="Times New Roman"/>
                    <w:szCs w:val="20"/>
                  </w:rPr>
                </w:sdtEndPr>
                <w:sdtContent>
                  <w:p w14:paraId="6709DAF5" w14:textId="77777777" w:rsidR="008605CB" w:rsidRPr="008E446D" w:rsidRDefault="00505C24" w:rsidP="00834A86">
                    <w:pPr>
                      <w:rPr>
                        <w:rFonts w:ascii="Avenir Book" w:hAnsi="Avenir Book"/>
                        <w:color w:val="000000" w:themeColor="text1"/>
                        <w:sz w:val="24"/>
                        <w:szCs w:val="24"/>
                      </w:rPr>
                    </w:pPr>
                    <w:r w:rsidRPr="008E446D">
                      <w:rPr>
                        <w:rFonts w:ascii="Avenir Book" w:hAnsi="Avenir Book"/>
                        <w:color w:val="000000" w:themeColor="text1"/>
                      </w:rPr>
                      <w:t>{{BLNG__INVOICE_BILLING_CITY}}</w:t>
                    </w:r>
                    <w:r w:rsidRPr="008E446D">
                      <w:rPr>
                        <w:rFonts w:ascii="Avenir Book" w:hAnsi="Avenir Book"/>
                        <w:color w:val="000000" w:themeColor="text1"/>
                        <w:szCs w:val="20"/>
                      </w:rPr>
                      <w:t xml:space="preserve">, </w:t>
                    </w:r>
                    <w:r w:rsidRPr="008E446D">
                      <w:rPr>
                        <w:rFonts w:ascii="Avenir Book" w:hAnsi="Avenir Book"/>
                        <w:color w:val="000000" w:themeColor="text1"/>
                      </w:rPr>
                      <w:t>{{BLNG__INVOICE_BILLING_STATE}} {{BLNG__INVOICE_BILLING_CODE}}</w:t>
                    </w:r>
                  </w:p>
                </w:sdtContent>
              </w:sdt>
            </w:sdtContent>
          </w:sdt>
          <w:p w14:paraId="0021E670" w14:textId="77777777" w:rsidR="008605CB" w:rsidRPr="008E446D" w:rsidRDefault="008605CB" w:rsidP="00834A86">
            <w:pPr>
              <w:pStyle w:val="leftalignedgraytext"/>
              <w:rPr>
                <w:rFonts w:ascii="Avenir Book" w:hAnsi="Avenir Book"/>
              </w:rPr>
            </w:pPr>
            <w:r w:rsidRPr="00EF46B9">
              <w:rPr>
                <w:rFonts w:ascii="Avenir Book" w:hAnsi="Avenir Book"/>
                <w:b/>
                <w:color w:val="EEECE1" w:themeColor="background2"/>
                <w14:textFill>
                  <w14:solidFill>
                    <w14:schemeClr w14:val="bg2">
                      <w14:lumMod w14:val="25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>Country:</w:t>
            </w:r>
            <w:r w:rsidRPr="00EF46B9">
              <w:rPr>
                <w:rFonts w:ascii="Avenir Book" w:hAnsi="Avenir Book"/>
                <w:color w:val="EEECE1" w:themeColor="background2"/>
                <w14:textFill>
                  <w14:solidFill>
                    <w14:schemeClr w14:val="bg2">
                      <w14:lumMod w14:val="25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 xml:space="preserve"> </w:t>
            </w:r>
            <w:sdt>
              <w:sdtPr>
                <w:rPr>
                  <w:rFonts w:ascii="Avenir Book" w:hAnsi="Avenir Book"/>
                </w:rPr>
                <w:id w:val="1174453372"/>
                <w:placeholder>
                  <w:docPart w:val="851C129C99CC0846BCA563ECCBE8F5A4"/>
                </w:placeholder>
              </w:sdtPr>
              <w:sdtEndPr>
                <w:rPr>
                  <w:sz w:val="18"/>
                  <w:szCs w:val="18"/>
                </w:rPr>
              </w:sdtEndPr>
              <w:sdtContent>
                <w:r w:rsidR="00505C24" w:rsidRPr="008E446D">
                  <w:rPr>
                    <w:rFonts w:ascii="Avenir Book" w:hAnsi="Avenir Book"/>
                  </w:rPr>
                  <w:t>{{BLNG__INVOICE_BILLING_COUNTRY}}</w:t>
                </w:r>
              </w:sdtContent>
            </w:sdt>
          </w:p>
          <w:p w14:paraId="2F920CB6" w14:textId="5F8DF0A2" w:rsidR="008605CB" w:rsidRPr="008E446D" w:rsidRDefault="008605CB" w:rsidP="00834A86">
            <w:pPr>
              <w:pStyle w:val="leftalignedgraytext"/>
              <w:rPr>
                <w:rFonts w:ascii="Avenir Book" w:hAnsi="Avenir Book"/>
              </w:rPr>
            </w:pPr>
            <w:r w:rsidRPr="00EF46B9">
              <w:rPr>
                <w:rFonts w:ascii="Avenir Book" w:hAnsi="Avenir Book"/>
                <w:b/>
                <w:color w:val="EEECE1" w:themeColor="background2"/>
                <w14:textFill>
                  <w14:solidFill>
                    <w14:schemeClr w14:val="bg2">
                      <w14:lumMod w14:val="25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>Phone</w:t>
            </w:r>
            <w:r w:rsidR="004424CC" w:rsidRPr="00EF46B9">
              <w:rPr>
                <w:rFonts w:ascii="Avenir Book" w:hAnsi="Avenir Book"/>
                <w:b/>
                <w:color w:val="EEECE1" w:themeColor="background2"/>
                <w14:textFill>
                  <w14:solidFill>
                    <w14:schemeClr w14:val="bg2">
                      <w14:lumMod w14:val="25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>:</w:t>
            </w:r>
            <w:r w:rsidRPr="00EF46B9">
              <w:rPr>
                <w:rFonts w:ascii="Avenir Book" w:hAnsi="Avenir Book"/>
                <w:color w:val="EEECE1" w:themeColor="background2"/>
                <w14:textFill>
                  <w14:solidFill>
                    <w14:schemeClr w14:val="bg2">
                      <w14:lumMod w14:val="25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 xml:space="preserve"> </w:t>
            </w:r>
            <w:sdt>
              <w:sdtPr>
                <w:rPr>
                  <w:rFonts w:ascii="Avenir Book" w:hAnsi="Avenir Book"/>
                </w:rPr>
                <w:id w:val="1063590131"/>
              </w:sdtPr>
              <w:sdtEndPr/>
              <w:sdtContent>
                <w:sdt>
                  <w:sdtPr>
                    <w:rPr>
                      <w:rFonts w:ascii="Avenir Book" w:hAnsi="Avenir Book"/>
                    </w:rPr>
                    <w:id w:val="1071767348"/>
                  </w:sdtPr>
                  <w:sdtEndPr/>
                  <w:sdtContent>
                    <w:r w:rsidR="00505C24" w:rsidRPr="008E446D">
                      <w:rPr>
                        <w:rFonts w:ascii="Avenir Book" w:hAnsi="Avenir Book"/>
                      </w:rPr>
                      <w:t>{{USER_PHONE}}</w:t>
                    </w:r>
                  </w:sdtContent>
                </w:sdt>
              </w:sdtContent>
            </w:sdt>
          </w:p>
          <w:p w14:paraId="10FE7A8A" w14:textId="63555F13" w:rsidR="008605CB" w:rsidRPr="008E446D" w:rsidRDefault="008605CB" w:rsidP="00834A86">
            <w:pPr>
              <w:pStyle w:val="leftalignedgraytext"/>
              <w:rPr>
                <w:rFonts w:ascii="Avenir Book" w:hAnsi="Avenir Book"/>
              </w:rPr>
            </w:pPr>
            <w:r w:rsidRPr="00EF46B9">
              <w:rPr>
                <w:rFonts w:ascii="Avenir Book" w:hAnsi="Avenir Book"/>
                <w:b/>
                <w:color w:val="EEECE1" w:themeColor="background2"/>
                <w14:textFill>
                  <w14:solidFill>
                    <w14:schemeClr w14:val="bg2">
                      <w14:lumMod w14:val="25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>Customer ID</w:t>
            </w:r>
            <w:r w:rsidR="004424CC" w:rsidRPr="00EF46B9">
              <w:rPr>
                <w:rFonts w:ascii="Avenir Book" w:hAnsi="Avenir Book"/>
                <w:b/>
                <w:color w:val="EEECE1" w:themeColor="background2"/>
                <w14:textFill>
                  <w14:solidFill>
                    <w14:schemeClr w14:val="bg2">
                      <w14:lumMod w14:val="25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>:</w:t>
            </w:r>
            <w:r w:rsidRPr="00EF46B9">
              <w:rPr>
                <w:rFonts w:ascii="Avenir Book" w:hAnsi="Avenir Book"/>
                <w:color w:val="EEECE1" w:themeColor="background2"/>
                <w14:textFill>
                  <w14:solidFill>
                    <w14:schemeClr w14:val="bg2">
                      <w14:lumMod w14:val="25000"/>
                      <w14:lumMod w14:val="50000"/>
                      <w14:lumOff w14:val="50000"/>
                      <w14:lumMod w14:val="50000"/>
                    </w14:schemeClr>
                  </w14:solidFill>
                </w14:textFill>
              </w:rPr>
              <w:t xml:space="preserve"> </w:t>
            </w:r>
            <w:sdt>
              <w:sdtPr>
                <w:rPr>
                  <w:rFonts w:ascii="Avenir Book" w:hAnsi="Avenir Book"/>
                </w:rPr>
                <w:id w:val="1063590157"/>
              </w:sdtPr>
              <w:sdtEndPr/>
              <w:sdtContent>
                <w:r w:rsidR="00B7363C" w:rsidRPr="008E446D">
                  <w:rPr>
                    <w:rFonts w:ascii="Avenir Book" w:hAnsi="Avenir Book"/>
                  </w:rPr>
                  <w:t>{{BLNG__INVOICE_BLNG__ORDER_ORDERNUMBER}}</w:t>
                </w:r>
              </w:sdtContent>
            </w:sdt>
          </w:p>
        </w:tc>
      </w:tr>
    </w:tbl>
    <w:p w14:paraId="1911868B" w14:textId="77777777" w:rsidR="008605CB" w:rsidRPr="008E446D" w:rsidRDefault="008605CB" w:rsidP="00834A86">
      <w:pPr>
        <w:rPr>
          <w:rFonts w:ascii="Avenir Book" w:hAnsi="Avenir Book"/>
          <w:color w:val="000000" w:themeColor="text1"/>
        </w:rPr>
      </w:pPr>
      <w:r w:rsidRPr="008E446D">
        <w:rPr>
          <w:rFonts w:ascii="Avenir Book" w:hAnsi="Avenir Book"/>
          <w:color w:val="000000" w:themeColor="text1"/>
        </w:rPr>
        <w:t>Payment Information</w:t>
      </w:r>
    </w:p>
    <w:tbl>
      <w:tblPr>
        <w:tblW w:w="10085" w:type="dxa"/>
        <w:jc w:val="center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812"/>
        <w:gridCol w:w="2290"/>
        <w:gridCol w:w="1562"/>
        <w:gridCol w:w="1638"/>
        <w:gridCol w:w="1783"/>
      </w:tblGrid>
      <w:tr w:rsidR="00C429BE" w:rsidRPr="008E446D" w14:paraId="089D7F75" w14:textId="77777777" w:rsidTr="00DE74CF">
        <w:trPr>
          <w:cantSplit/>
          <w:trHeight w:val="144"/>
          <w:jc w:val="center"/>
        </w:trPr>
        <w:tc>
          <w:tcPr>
            <w:tcW w:w="2812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50633FA3" w14:textId="77777777" w:rsidR="008605CB" w:rsidRPr="008E446D" w:rsidRDefault="008605CB" w:rsidP="00C03545">
            <w:pPr>
              <w:pStyle w:val="Columnheadings"/>
            </w:pPr>
            <w:r w:rsidRPr="008E446D">
              <w:t>D</w:t>
            </w:r>
            <w:r w:rsidR="004F42F0" w:rsidRPr="008E446D">
              <w:t>ate</w:t>
            </w:r>
          </w:p>
        </w:tc>
        <w:tc>
          <w:tcPr>
            <w:tcW w:w="2290" w:type="dxa"/>
            <w:tcBorders>
              <w:top w:val="single" w:sz="4" w:space="0" w:color="244061" w:themeColor="accent1" w:themeShade="80"/>
              <w:left w:val="single" w:sz="4" w:space="0" w:color="FFFFFF" w:themeColor="background1"/>
              <w:bottom w:val="single" w:sz="4" w:space="0" w:color="244061" w:themeColor="accent1" w:themeShade="80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0A8D3273" w14:textId="77777777" w:rsidR="008605CB" w:rsidRPr="008E446D" w:rsidRDefault="008605CB" w:rsidP="00C03545">
            <w:pPr>
              <w:pStyle w:val="Columnheadings"/>
            </w:pPr>
            <w:r w:rsidRPr="008E446D">
              <w:t>Transaction ID</w:t>
            </w:r>
          </w:p>
        </w:tc>
        <w:tc>
          <w:tcPr>
            <w:tcW w:w="1562" w:type="dxa"/>
            <w:tcBorders>
              <w:top w:val="single" w:sz="4" w:space="0" w:color="244061" w:themeColor="accent1" w:themeShade="80"/>
              <w:left w:val="single" w:sz="4" w:space="0" w:color="FFFFFF" w:themeColor="background1"/>
              <w:bottom w:val="single" w:sz="4" w:space="0" w:color="244061" w:themeColor="accent1" w:themeShade="80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65D51E45" w14:textId="77777777" w:rsidR="008605CB" w:rsidRPr="008E446D" w:rsidRDefault="008605CB" w:rsidP="00C03545">
            <w:pPr>
              <w:pStyle w:val="Columnheadings"/>
            </w:pPr>
            <w:r w:rsidRPr="008E446D">
              <w:t>Payment Method</w:t>
            </w:r>
          </w:p>
        </w:tc>
        <w:tc>
          <w:tcPr>
            <w:tcW w:w="1638" w:type="dxa"/>
            <w:tcBorders>
              <w:top w:val="single" w:sz="4" w:space="0" w:color="244061" w:themeColor="accent1" w:themeShade="80"/>
              <w:left w:val="single" w:sz="4" w:space="0" w:color="FFFFFF" w:themeColor="background1"/>
              <w:bottom w:val="single" w:sz="4" w:space="0" w:color="244061" w:themeColor="accent1" w:themeShade="80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3BF73B9F" w14:textId="31B7C4E3" w:rsidR="008605CB" w:rsidRPr="008E446D" w:rsidRDefault="002C38C5" w:rsidP="00C03545">
            <w:pPr>
              <w:pStyle w:val="Columnheadings"/>
            </w:pPr>
            <w:r w:rsidRPr="008E446D">
              <w:t>Transaction Status</w:t>
            </w:r>
          </w:p>
        </w:tc>
        <w:tc>
          <w:tcPr>
            <w:tcW w:w="1783" w:type="dxa"/>
            <w:tcBorders>
              <w:top w:val="single" w:sz="4" w:space="0" w:color="244061" w:themeColor="accent1" w:themeShade="80"/>
              <w:left w:val="single" w:sz="4" w:space="0" w:color="FFFFFF" w:themeColor="background1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  <w:shd w:val="clear" w:color="auto" w:fill="244061" w:themeFill="accent1" w:themeFillShade="80"/>
            <w:vAlign w:val="center"/>
          </w:tcPr>
          <w:p w14:paraId="16B71496" w14:textId="77777777" w:rsidR="008605CB" w:rsidRPr="008E446D" w:rsidRDefault="008605CB" w:rsidP="00C03545">
            <w:pPr>
              <w:pStyle w:val="Columnheadings"/>
            </w:pPr>
            <w:proofErr w:type="spellStart"/>
            <w:r w:rsidRPr="008E446D">
              <w:t>Auth</w:t>
            </w:r>
            <w:proofErr w:type="spellEnd"/>
            <w:r w:rsidRPr="008E446D">
              <w:t xml:space="preserve"> Code</w:t>
            </w:r>
          </w:p>
        </w:tc>
      </w:tr>
      <w:tr w:rsidR="00C429BE" w:rsidRPr="008E446D" w14:paraId="503BC544" w14:textId="77777777" w:rsidTr="00DE74CF">
        <w:trPr>
          <w:cantSplit/>
          <w:trHeight w:val="144"/>
          <w:jc w:val="center"/>
        </w:trPr>
        <w:tc>
          <w:tcPr>
            <w:tcW w:w="2812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  <w:shd w:val="clear" w:color="auto" w:fill="FFFFFF"/>
            <w:vAlign w:val="center"/>
          </w:tcPr>
          <w:p w14:paraId="1D2F717D" w14:textId="4E4CF91B" w:rsidR="008605CB" w:rsidRPr="008E446D" w:rsidRDefault="005117DD" w:rsidP="000B58FD">
            <w:pPr>
              <w:jc w:val="center"/>
              <w:rPr>
                <w:rFonts w:ascii="Avenir Book" w:hAnsi="Avenir Book" w:cs="Times New Roman"/>
                <w:color w:val="auto"/>
                <w:shd w:val="clear" w:color="auto" w:fill="auto"/>
              </w:rPr>
            </w:pPr>
            <w:r w:rsidRPr="008E446D">
              <w:rPr>
                <w:rFonts w:ascii="Avenir Book" w:hAnsi="Avenir Book"/>
              </w:rPr>
              <w:t>{{</w:t>
            </w:r>
            <w:proofErr w:type="spellStart"/>
            <w:proofErr w:type="gramStart"/>
            <w:r w:rsidRPr="008E446D">
              <w:rPr>
                <w:rFonts w:ascii="Avenir Book" w:hAnsi="Avenir Book"/>
              </w:rPr>
              <w:t>TableStart:Payment</w:t>
            </w:r>
            <w:proofErr w:type="spellEnd"/>
            <w:proofErr w:type="gramEnd"/>
            <w:r w:rsidRPr="008E446D">
              <w:rPr>
                <w:rFonts w:ascii="Avenir Book" w:hAnsi="Avenir Book"/>
              </w:rPr>
              <w:t>}}</w:t>
            </w:r>
            <w:r w:rsidRPr="008E446D">
              <w:rPr>
                <w:rFonts w:ascii="Avenir Book" w:hAnsi="Avenir Book"/>
                <w:color w:val="000000" w:themeColor="text1"/>
              </w:rPr>
              <w:t>{{BLNG__PAYMENT_PAYMENTDATE</w:t>
            </w:r>
            <w:r w:rsidR="0058276E" w:rsidRPr="008E446D">
              <w:rPr>
                <w:rFonts w:ascii="Avenir Book" w:hAnsi="Avenir Book"/>
                <w:color w:val="000000" w:themeColor="text1"/>
              </w:rPr>
              <w:t xml:space="preserve"> \@ MM/</w:t>
            </w:r>
            <w:proofErr w:type="spellStart"/>
            <w:r w:rsidR="0058276E" w:rsidRPr="008E446D">
              <w:rPr>
                <w:rFonts w:ascii="Avenir Book" w:hAnsi="Avenir Book"/>
                <w:color w:val="000000" w:themeColor="text1"/>
              </w:rPr>
              <w:t>dd</w:t>
            </w:r>
            <w:proofErr w:type="spellEnd"/>
            <w:r w:rsidR="0058276E" w:rsidRPr="008E446D">
              <w:rPr>
                <w:rFonts w:ascii="Avenir Book" w:hAnsi="Avenir Book"/>
                <w:color w:val="000000" w:themeColor="text1"/>
              </w:rPr>
              <w:t>/</w:t>
            </w:r>
            <w:proofErr w:type="spellStart"/>
            <w:r w:rsidR="0058276E" w:rsidRPr="008E446D">
              <w:rPr>
                <w:rFonts w:ascii="Avenir Book" w:hAnsi="Avenir Book"/>
                <w:color w:val="000000" w:themeColor="text1"/>
              </w:rPr>
              <w:t>yyyy</w:t>
            </w:r>
            <w:proofErr w:type="spellEnd"/>
            <w:r w:rsidRPr="008E446D">
              <w:rPr>
                <w:rFonts w:ascii="Avenir Book" w:hAnsi="Avenir Book"/>
                <w:color w:val="000000" w:themeColor="text1"/>
              </w:rPr>
              <w:t>}}</w:t>
            </w:r>
          </w:p>
        </w:tc>
        <w:tc>
          <w:tcPr>
            <w:tcW w:w="229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  <w:shd w:val="clear" w:color="auto" w:fill="FFFFFF"/>
            <w:vAlign w:val="center"/>
          </w:tcPr>
          <w:p w14:paraId="402194EA" w14:textId="4C02D66B" w:rsidR="008605CB" w:rsidRPr="008E446D" w:rsidRDefault="002C38C5" w:rsidP="000B58FD">
            <w:pPr>
              <w:jc w:val="center"/>
              <w:rPr>
                <w:rFonts w:ascii="Avenir Book" w:hAnsi="Avenir Book" w:cs="Times New Roman"/>
                <w:color w:val="000000" w:themeColor="text1"/>
                <w:shd w:val="clear" w:color="auto" w:fill="auto"/>
              </w:rPr>
            </w:pPr>
            <w:r w:rsidRPr="008E446D">
              <w:rPr>
                <w:rFonts w:ascii="Avenir Book" w:hAnsi="Avenir Book"/>
                <w:color w:val="000000" w:themeColor="text1"/>
              </w:rPr>
              <w:t>{{BLNG__PAYMENT_TRANSACTION}}</w:t>
            </w:r>
          </w:p>
        </w:tc>
        <w:tc>
          <w:tcPr>
            <w:tcW w:w="1562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  <w:shd w:val="clear" w:color="auto" w:fill="FFFFFF"/>
            <w:vAlign w:val="center"/>
          </w:tcPr>
          <w:p w14:paraId="635A99F1" w14:textId="729EAA94" w:rsidR="008605CB" w:rsidRPr="008E446D" w:rsidRDefault="002C38C5" w:rsidP="000B58FD">
            <w:pPr>
              <w:jc w:val="center"/>
              <w:rPr>
                <w:rFonts w:ascii="Avenir Book" w:hAnsi="Avenir Book" w:cs="Times New Roman"/>
                <w:color w:val="000000" w:themeColor="text1"/>
                <w:shd w:val="clear" w:color="auto" w:fill="auto"/>
              </w:rPr>
            </w:pPr>
            <w:r w:rsidRPr="008E446D">
              <w:rPr>
                <w:rFonts w:ascii="Avenir Book" w:hAnsi="Avenir Book"/>
                <w:color w:val="000000" w:themeColor="text1"/>
              </w:rPr>
              <w:t>{{BLNG__PAYMENT_PAYMENTTYPE}}</w:t>
            </w:r>
          </w:p>
        </w:tc>
        <w:tc>
          <w:tcPr>
            <w:tcW w:w="1638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  <w:shd w:val="clear" w:color="auto" w:fill="FFFFFF"/>
            <w:vAlign w:val="center"/>
          </w:tcPr>
          <w:p w14:paraId="25D09096" w14:textId="75072106" w:rsidR="008605CB" w:rsidRPr="008E446D" w:rsidRDefault="002C38C5" w:rsidP="000B58FD">
            <w:pPr>
              <w:jc w:val="center"/>
              <w:rPr>
                <w:rFonts w:ascii="Avenir Book" w:hAnsi="Avenir Book" w:cs="Times New Roman"/>
                <w:color w:val="000000" w:themeColor="text1"/>
                <w:shd w:val="clear" w:color="auto" w:fill="auto"/>
              </w:rPr>
            </w:pPr>
            <w:r w:rsidRPr="008E446D">
              <w:rPr>
                <w:rFonts w:ascii="Avenir Book" w:hAnsi="Avenir Book"/>
                <w:color w:val="000000" w:themeColor="text1"/>
              </w:rPr>
              <w:t>{{BLNG__PAYMENT_STATUS}}</w:t>
            </w:r>
          </w:p>
        </w:tc>
        <w:tc>
          <w:tcPr>
            <w:tcW w:w="1783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  <w:shd w:val="clear" w:color="auto" w:fill="FFFFFF"/>
            <w:vAlign w:val="center"/>
          </w:tcPr>
          <w:p w14:paraId="4D47A2C2" w14:textId="5EA64D28" w:rsidR="008605CB" w:rsidRPr="008E446D" w:rsidRDefault="002C38C5" w:rsidP="000B58FD">
            <w:pPr>
              <w:jc w:val="center"/>
              <w:rPr>
                <w:rFonts w:ascii="Avenir Book" w:hAnsi="Avenir Book" w:cs="Times New Roman"/>
                <w:color w:val="auto"/>
                <w:shd w:val="clear" w:color="auto" w:fill="auto"/>
              </w:rPr>
            </w:pPr>
            <w:r w:rsidRPr="008E446D">
              <w:rPr>
                <w:rFonts w:ascii="Avenir Book" w:hAnsi="Avenir Book"/>
                <w:color w:val="000000" w:themeColor="text1"/>
              </w:rPr>
              <w:t>{{BLNG__PAYMENT_NAME</w:t>
            </w:r>
            <w:proofErr w:type="gramStart"/>
            <w:r w:rsidRPr="008E446D">
              <w:rPr>
                <w:rFonts w:ascii="Avenir Book" w:hAnsi="Avenir Book"/>
                <w:color w:val="000000" w:themeColor="text1"/>
              </w:rPr>
              <w:t>}}</w:t>
            </w:r>
            <w:r w:rsidRPr="008E446D">
              <w:rPr>
                <w:rFonts w:ascii="Avenir Book" w:hAnsi="Avenir Book"/>
              </w:rPr>
              <w:t>{</w:t>
            </w:r>
            <w:proofErr w:type="gramEnd"/>
            <w:r w:rsidRPr="008E446D">
              <w:rPr>
                <w:rFonts w:ascii="Avenir Book" w:hAnsi="Avenir Book"/>
              </w:rPr>
              <w:t>{</w:t>
            </w:r>
            <w:proofErr w:type="spellStart"/>
            <w:r w:rsidRPr="008E446D">
              <w:rPr>
                <w:rFonts w:ascii="Avenir Book" w:hAnsi="Avenir Book"/>
              </w:rPr>
              <w:t>TableEnd:Payment</w:t>
            </w:r>
            <w:proofErr w:type="spellEnd"/>
            <w:r w:rsidRPr="008E446D">
              <w:rPr>
                <w:rFonts w:ascii="Avenir Book" w:hAnsi="Avenir Book"/>
              </w:rPr>
              <w:t>}}</w:t>
            </w:r>
          </w:p>
        </w:tc>
      </w:tr>
    </w:tbl>
    <w:p w14:paraId="200BA4E9" w14:textId="77777777" w:rsidR="00FB5E85" w:rsidRDefault="00FB5E85" w:rsidP="00834A86"/>
    <w:p w14:paraId="3C99D425" w14:textId="77777777" w:rsidR="00C03545" w:rsidRDefault="00C03545" w:rsidP="00834A86"/>
    <w:tbl>
      <w:tblPr>
        <w:tblStyle w:val="GridTable4-Accent1"/>
        <w:tblW w:w="101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887"/>
        <w:gridCol w:w="1260"/>
        <w:gridCol w:w="3060"/>
        <w:gridCol w:w="1080"/>
        <w:gridCol w:w="990"/>
        <w:gridCol w:w="1893"/>
      </w:tblGrid>
      <w:tr w:rsidR="004C5F98" w14:paraId="62226D29" w14:textId="7379062F" w:rsidTr="00DE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shd w:val="clear" w:color="auto" w:fill="244061" w:themeFill="accent1" w:themeFillShade="80"/>
          </w:tcPr>
          <w:p w14:paraId="398C2BBA" w14:textId="11A18C03" w:rsidR="004C5F98" w:rsidRPr="004C5F98" w:rsidRDefault="004C5F98" w:rsidP="00142A6C">
            <w:pPr>
              <w:pStyle w:val="Title"/>
              <w:jc w:val="center"/>
              <w:rPr>
                <w:rFonts w:ascii="Verdana" w:hAnsi="Verdana"/>
                <w:color w:val="244061" w:themeColor="accent1" w:themeShade="80"/>
                <w:sz w:val="14"/>
                <w:szCs w:val="14"/>
              </w:rPr>
            </w:pPr>
            <w:r w:rsidRPr="004C5F98">
              <w:rPr>
                <w:rFonts w:ascii="Verdana" w:hAnsi="Verdana"/>
                <w:color w:val="244061" w:themeColor="accent1" w:themeShade="80"/>
                <w:sz w:val="14"/>
                <w:szCs w:val="14"/>
              </w:rPr>
              <w:t>QTY</w:t>
            </w:r>
          </w:p>
        </w:tc>
        <w:tc>
          <w:tcPr>
            <w:tcW w:w="1260" w:type="dxa"/>
            <w:shd w:val="clear" w:color="auto" w:fill="244061" w:themeFill="accent1" w:themeFillShade="80"/>
          </w:tcPr>
          <w:p w14:paraId="51764441" w14:textId="7D850AF4" w:rsidR="004C5F98" w:rsidRPr="004C5F98" w:rsidRDefault="004C5F98" w:rsidP="004C5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Item#</w:t>
            </w:r>
          </w:p>
        </w:tc>
        <w:tc>
          <w:tcPr>
            <w:tcW w:w="3060" w:type="dxa"/>
            <w:shd w:val="clear" w:color="auto" w:fill="244061" w:themeFill="accent1" w:themeFillShade="80"/>
          </w:tcPr>
          <w:p w14:paraId="4125489B" w14:textId="740237DC" w:rsidR="004C5F98" w:rsidRPr="004C5F98" w:rsidRDefault="004C5F98" w:rsidP="004C5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Description</w:t>
            </w:r>
          </w:p>
        </w:tc>
        <w:tc>
          <w:tcPr>
            <w:tcW w:w="1080" w:type="dxa"/>
            <w:shd w:val="clear" w:color="auto" w:fill="244061" w:themeFill="accent1" w:themeFillShade="80"/>
          </w:tcPr>
          <w:p w14:paraId="4E5F37BA" w14:textId="1425F1A1" w:rsidR="004C5F98" w:rsidRPr="004C5F98" w:rsidRDefault="004C5F98" w:rsidP="004C5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Unit Price</w:t>
            </w:r>
          </w:p>
        </w:tc>
        <w:tc>
          <w:tcPr>
            <w:tcW w:w="990" w:type="dxa"/>
            <w:shd w:val="clear" w:color="auto" w:fill="244061" w:themeFill="accent1" w:themeFillShade="80"/>
          </w:tcPr>
          <w:p w14:paraId="35E9B71C" w14:textId="0EB366F6" w:rsidR="004C5F98" w:rsidRPr="004C5F98" w:rsidRDefault="004C5F98" w:rsidP="004C5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Discount</w:t>
            </w:r>
          </w:p>
        </w:tc>
        <w:tc>
          <w:tcPr>
            <w:tcW w:w="1893" w:type="dxa"/>
            <w:shd w:val="clear" w:color="auto" w:fill="244061" w:themeFill="accent1" w:themeFillShade="80"/>
          </w:tcPr>
          <w:p w14:paraId="04EF3CBA" w14:textId="65181802" w:rsidR="004C5F98" w:rsidRDefault="004C5F98" w:rsidP="004C5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Line Total</w:t>
            </w:r>
          </w:p>
        </w:tc>
      </w:tr>
      <w:tr w:rsidR="004C5F98" w14:paraId="787CB23F" w14:textId="68F96497" w:rsidTr="00DE7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5DC29C61" w14:textId="781B6536" w:rsidR="004C5F98" w:rsidRDefault="004C5F98" w:rsidP="00142A6C">
            <w:pPr>
              <w:jc w:val="center"/>
            </w:pPr>
            <w:r w:rsidRPr="008E446D">
              <w:rPr>
                <w:rFonts w:ascii="Avenir Book" w:hAnsi="Avenir Book"/>
              </w:rPr>
              <w:t>{{</w:t>
            </w:r>
            <w:proofErr w:type="spellStart"/>
            <w:proofErr w:type="gramStart"/>
            <w:r w:rsidRPr="008E446D">
              <w:rPr>
                <w:rFonts w:ascii="Avenir Book" w:hAnsi="Avenir Book"/>
              </w:rPr>
              <w:t>TableStart:LineItems</w:t>
            </w:r>
            <w:proofErr w:type="spellEnd"/>
            <w:proofErr w:type="gramEnd"/>
            <w:r w:rsidRPr="008E446D">
              <w:rPr>
                <w:rFonts w:ascii="Avenir Book" w:hAnsi="Avenir Book"/>
              </w:rPr>
              <w:t>}}</w:t>
            </w:r>
            <w:r w:rsidRPr="008E446D">
              <w:rPr>
                <w:rFonts w:ascii="Avenir Book" w:hAnsi="Avenir Book"/>
                <w:color w:val="000000" w:themeColor="text1"/>
              </w:rPr>
              <w:t>{{BLNG__INVOICELINE_QUANTITY}}</w:t>
            </w:r>
          </w:p>
        </w:tc>
        <w:tc>
          <w:tcPr>
            <w:tcW w:w="1260" w:type="dxa"/>
          </w:tcPr>
          <w:p w14:paraId="0DF610F4" w14:textId="556EB599" w:rsidR="004C5F98" w:rsidRDefault="004C5F98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446D">
              <w:rPr>
                <w:rFonts w:ascii="Avenir Book" w:hAnsi="Avenir Book"/>
                <w:color w:val="000000" w:themeColor="text1"/>
              </w:rPr>
              <w:t>{{BLNG__PRODUCT_PRODUCTCODE}}</w:t>
            </w:r>
          </w:p>
        </w:tc>
        <w:tc>
          <w:tcPr>
            <w:tcW w:w="3060" w:type="dxa"/>
          </w:tcPr>
          <w:p w14:paraId="33F520B5" w14:textId="02518348" w:rsidR="004C5F98" w:rsidRDefault="004C5F98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 Book" w:hAnsi="Avenir Book"/>
                <w:color w:val="000000" w:themeColor="text1"/>
              </w:rPr>
              <w:t>{{</w:t>
            </w:r>
            <w:r w:rsidRPr="008E446D">
              <w:rPr>
                <w:rFonts w:ascii="Avenir Book" w:hAnsi="Avenir Book"/>
                <w:color w:val="000000" w:themeColor="text1"/>
              </w:rPr>
              <w:t>BLNG__INVOICELINE}}</w:t>
            </w:r>
          </w:p>
        </w:tc>
        <w:tc>
          <w:tcPr>
            <w:tcW w:w="1080" w:type="dxa"/>
          </w:tcPr>
          <w:p w14:paraId="5DF47ED8" w14:textId="766C2FEE" w:rsidR="004C5F98" w:rsidRDefault="004C5F98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446D">
              <w:rPr>
                <w:rFonts w:ascii="Avenir Book" w:hAnsi="Avenir Book"/>
                <w:color w:val="000000" w:themeColor="text1"/>
              </w:rPr>
              <w:t>{{BLNG__INVOICELINE_UNITPRICE \# Currency}}</w:t>
            </w:r>
          </w:p>
        </w:tc>
        <w:tc>
          <w:tcPr>
            <w:tcW w:w="990" w:type="dxa"/>
          </w:tcPr>
          <w:p w14:paraId="07B2FC10" w14:textId="77715D19" w:rsidR="004C5F98" w:rsidRDefault="004C5F98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446D">
              <w:rPr>
                <w:rFonts w:ascii="Avenir Book" w:hAnsi="Avenir Book"/>
                <w:color w:val="000000" w:themeColor="text1"/>
              </w:rPr>
              <w:t>{{BLNG__INVOICELINE_BALANCE \# Currency}}</w:t>
            </w:r>
          </w:p>
        </w:tc>
        <w:tc>
          <w:tcPr>
            <w:tcW w:w="1893" w:type="dxa"/>
          </w:tcPr>
          <w:p w14:paraId="4294D776" w14:textId="7AB42A10" w:rsidR="004C5F98" w:rsidRDefault="004C5F98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446D">
              <w:rPr>
                <w:rFonts w:ascii="Avenir Book" w:hAnsi="Avenir Book"/>
                <w:color w:val="000000" w:themeColor="text1"/>
              </w:rPr>
              <w:t>{{BLNG__INVOICELINE_TOTALAMOUNT \# Currency</w:t>
            </w:r>
            <w:proofErr w:type="gramStart"/>
            <w:r w:rsidRPr="008E446D">
              <w:rPr>
                <w:rFonts w:ascii="Avenir Book" w:hAnsi="Avenir Book"/>
                <w:color w:val="000000" w:themeColor="text1"/>
              </w:rPr>
              <w:t>}}</w:t>
            </w:r>
            <w:r w:rsidRPr="008E446D">
              <w:rPr>
                <w:rFonts w:ascii="Avenir Book" w:hAnsi="Avenir Book"/>
              </w:rPr>
              <w:t>{</w:t>
            </w:r>
            <w:proofErr w:type="gramEnd"/>
            <w:r w:rsidRPr="008E446D">
              <w:rPr>
                <w:rFonts w:ascii="Avenir Book" w:hAnsi="Avenir Book"/>
              </w:rPr>
              <w:t>{</w:t>
            </w:r>
            <w:proofErr w:type="spellStart"/>
            <w:r w:rsidRPr="008E446D">
              <w:rPr>
                <w:rFonts w:ascii="Avenir Book" w:hAnsi="Avenir Book"/>
              </w:rPr>
              <w:t>TableEnd:LineItems</w:t>
            </w:r>
            <w:proofErr w:type="spellEnd"/>
            <w:r w:rsidRPr="008E446D">
              <w:rPr>
                <w:rFonts w:ascii="Avenir Book" w:hAnsi="Avenir Book"/>
              </w:rPr>
              <w:t>}}</w:t>
            </w:r>
          </w:p>
        </w:tc>
      </w:tr>
      <w:tr w:rsidR="004C5F98" w14:paraId="41640CF3" w14:textId="631AA534" w:rsidTr="00DE74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2CF232E" w14:textId="77777777" w:rsidR="004C5F98" w:rsidRDefault="004C5F98" w:rsidP="00834A86"/>
        </w:tc>
        <w:tc>
          <w:tcPr>
            <w:tcW w:w="1260" w:type="dxa"/>
          </w:tcPr>
          <w:p w14:paraId="3F858523" w14:textId="77777777" w:rsidR="004C5F98" w:rsidRDefault="004C5F98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00515900" w14:textId="77777777" w:rsidR="004C5F98" w:rsidRDefault="004C5F98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BCFFAD7" w14:textId="77777777" w:rsidR="004C5F98" w:rsidRDefault="004C5F98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04D6D989" w14:textId="77777777" w:rsidR="004C5F98" w:rsidRDefault="004C5F98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14:paraId="1040A5D8" w14:textId="77777777" w:rsidR="004C5F98" w:rsidRDefault="004C5F98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F98" w14:paraId="58F5C79A" w14:textId="1B26FCCE" w:rsidTr="00DE7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6519840" w14:textId="77777777" w:rsidR="004C5F98" w:rsidRDefault="004C5F98" w:rsidP="00834A86"/>
        </w:tc>
        <w:tc>
          <w:tcPr>
            <w:tcW w:w="1260" w:type="dxa"/>
          </w:tcPr>
          <w:p w14:paraId="734A9E26" w14:textId="77777777" w:rsidR="004C5F98" w:rsidRDefault="004C5F98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10A1FBE9" w14:textId="77777777" w:rsidR="004C5F98" w:rsidRDefault="004C5F98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149E6E6" w14:textId="77777777" w:rsidR="004C5F98" w:rsidRDefault="004C5F98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B2BC371" w14:textId="77777777" w:rsidR="004C5F98" w:rsidRDefault="004C5F98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14:paraId="41BD1A31" w14:textId="77777777" w:rsidR="004C5F98" w:rsidRDefault="004C5F98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A74" w14:paraId="7852A852" w14:textId="77777777" w:rsidTr="00DE74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4EE0BC8C" w14:textId="77777777" w:rsidR="00AD1A74" w:rsidRDefault="00AD1A74" w:rsidP="00834A86"/>
        </w:tc>
        <w:tc>
          <w:tcPr>
            <w:tcW w:w="1260" w:type="dxa"/>
          </w:tcPr>
          <w:p w14:paraId="1EAE3109" w14:textId="77777777" w:rsidR="00AD1A74" w:rsidRDefault="00AD1A74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1B9BE882" w14:textId="77777777" w:rsidR="00AD1A74" w:rsidRDefault="00AD1A74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7338C95" w14:textId="77777777" w:rsidR="00AD1A74" w:rsidRDefault="00AD1A74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1FA5034D" w14:textId="7D5ED2D7" w:rsidR="00AD1A74" w:rsidRPr="00AD1A74" w:rsidRDefault="00AD1A74" w:rsidP="00AD1A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 w:themeColor="text1"/>
                <w:sz w:val="14"/>
                <w:szCs w:val="14"/>
              </w:rPr>
            </w:pPr>
            <w:r w:rsidRPr="00AD1A74">
              <w:rPr>
                <w:rFonts w:ascii="Avenir Book" w:hAnsi="Avenir Book"/>
                <w:color w:val="000000" w:themeColor="text1"/>
                <w:sz w:val="14"/>
                <w:szCs w:val="14"/>
              </w:rPr>
              <w:t>Subtotal</w:t>
            </w:r>
          </w:p>
        </w:tc>
        <w:tc>
          <w:tcPr>
            <w:tcW w:w="1893" w:type="dxa"/>
          </w:tcPr>
          <w:p w14:paraId="187C6C47" w14:textId="761E99A8" w:rsidR="00AD1A74" w:rsidRPr="00AD1A74" w:rsidRDefault="00AD1A74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D1A74">
              <w:rPr>
                <w:rFonts w:ascii="Avenir Book" w:hAnsi="Avenir Book"/>
                <w:b/>
                <w:color w:val="000000" w:themeColor="text1"/>
                <w:sz w:val="14"/>
                <w:szCs w:val="14"/>
              </w:rPr>
              <w:t>{{BLNG__INVOICE_SUBTOTAL\# Currency}}</w:t>
            </w:r>
          </w:p>
        </w:tc>
      </w:tr>
      <w:tr w:rsidR="00AD1A74" w14:paraId="7E8A0940" w14:textId="77777777" w:rsidTr="00DE7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6104B67" w14:textId="77777777" w:rsidR="00AD1A74" w:rsidRDefault="00AD1A74" w:rsidP="00834A86"/>
        </w:tc>
        <w:tc>
          <w:tcPr>
            <w:tcW w:w="1260" w:type="dxa"/>
          </w:tcPr>
          <w:p w14:paraId="0A295A68" w14:textId="77777777" w:rsidR="00AD1A74" w:rsidRDefault="00AD1A74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6F7DECCB" w14:textId="77777777" w:rsidR="00AD1A74" w:rsidRDefault="00AD1A74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CF21D9C" w14:textId="77777777" w:rsidR="00AD1A74" w:rsidRDefault="00AD1A74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F66B8DE" w14:textId="1CD047CA" w:rsidR="00AD1A74" w:rsidRPr="00AD1A74" w:rsidRDefault="00AD1A74" w:rsidP="00AD1A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 w:themeColor="text1"/>
                <w:sz w:val="14"/>
                <w:szCs w:val="14"/>
              </w:rPr>
            </w:pPr>
            <w:r w:rsidRPr="00AD1A74">
              <w:rPr>
                <w:rFonts w:ascii="Avenir Book" w:hAnsi="Avenir Book"/>
                <w:color w:val="000000" w:themeColor="text1"/>
                <w:sz w:val="14"/>
                <w:szCs w:val="14"/>
              </w:rPr>
              <w:t>Sales Tax</w:t>
            </w:r>
          </w:p>
        </w:tc>
        <w:tc>
          <w:tcPr>
            <w:tcW w:w="1893" w:type="dxa"/>
          </w:tcPr>
          <w:p w14:paraId="22CF1CA1" w14:textId="77777777" w:rsidR="00AD1A74" w:rsidRDefault="00AD1A74" w:rsidP="00834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5F98" w14:paraId="4888FA48" w14:textId="0EA29BDA" w:rsidTr="00DE74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7F73B08" w14:textId="77777777" w:rsidR="004C5F98" w:rsidRDefault="004C5F98" w:rsidP="00834A86"/>
        </w:tc>
        <w:tc>
          <w:tcPr>
            <w:tcW w:w="1260" w:type="dxa"/>
          </w:tcPr>
          <w:p w14:paraId="12A084D1" w14:textId="77777777" w:rsidR="004C5F98" w:rsidRDefault="004C5F98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3313F069" w14:textId="77777777" w:rsidR="004C5F98" w:rsidRDefault="004C5F98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EFAC59C" w14:textId="77777777" w:rsidR="004C5F98" w:rsidRDefault="004C5F98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157BC6DE" w14:textId="6F43F30E" w:rsidR="004C5F98" w:rsidRPr="00AD1A74" w:rsidRDefault="00AD1A74" w:rsidP="00AD1A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 w:themeColor="text1"/>
                <w:sz w:val="14"/>
                <w:szCs w:val="14"/>
              </w:rPr>
            </w:pPr>
            <w:r w:rsidRPr="00AD1A74">
              <w:rPr>
                <w:rFonts w:ascii="Avenir Book" w:hAnsi="Avenir Book"/>
                <w:color w:val="000000" w:themeColor="text1"/>
                <w:sz w:val="14"/>
                <w:szCs w:val="14"/>
              </w:rPr>
              <w:t>Total</w:t>
            </w:r>
          </w:p>
        </w:tc>
        <w:tc>
          <w:tcPr>
            <w:tcW w:w="1893" w:type="dxa"/>
          </w:tcPr>
          <w:p w14:paraId="0F41A9B4" w14:textId="12359705" w:rsidR="004C5F98" w:rsidRPr="00AD1A74" w:rsidRDefault="00AD1A74" w:rsidP="00834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D1A74">
              <w:rPr>
                <w:rFonts w:ascii="Avenir Book" w:hAnsi="Avenir Book"/>
                <w:b/>
                <w:color w:val="000000" w:themeColor="text1"/>
                <w:sz w:val="14"/>
                <w:szCs w:val="14"/>
              </w:rPr>
              <w:t>{{BLNG__INVOICE_TOTALAMOUNT\# Currency}}</w:t>
            </w:r>
          </w:p>
        </w:tc>
      </w:tr>
    </w:tbl>
    <w:p w14:paraId="0514C50A" w14:textId="77777777" w:rsidR="00A4363D" w:rsidRDefault="00A4363D" w:rsidP="00834A86"/>
    <w:tbl>
      <w:tblPr>
        <w:tblStyle w:val="TableGrid"/>
        <w:tblW w:w="0" w:type="auto"/>
        <w:tblInd w:w="-690" w:type="dxa"/>
        <w:tblLook w:val="04A0" w:firstRow="1" w:lastRow="0" w:firstColumn="1" w:lastColumn="0" w:noHBand="0" w:noVBand="1"/>
      </w:tblPr>
      <w:tblGrid>
        <w:gridCol w:w="2695"/>
      </w:tblGrid>
      <w:tr w:rsidR="00A4363D" w14:paraId="0428892A" w14:textId="77777777" w:rsidTr="00DE74CF">
        <w:tc>
          <w:tcPr>
            <w:tcW w:w="2695" w:type="dxa"/>
            <w:shd w:val="clear" w:color="auto" w:fill="auto"/>
          </w:tcPr>
          <w:p w14:paraId="08D7C77C" w14:textId="77777777" w:rsidR="00A4363D" w:rsidRPr="0000064E" w:rsidRDefault="00A4363D" w:rsidP="00834A86">
            <w:pPr>
              <w:rPr>
                <w:rFonts w:ascii="Avenir Book" w:hAnsi="Avenir Book"/>
                <w:color w:val="4A442A" w:themeColor="background2" w:themeShade="40"/>
              </w:rPr>
            </w:pPr>
            <w:r w:rsidRPr="0000064E">
              <w:rPr>
                <w:rFonts w:ascii="Avenir Book" w:hAnsi="Avenir Book"/>
                <w:color w:val="4A442A" w:themeColor="background2" w:themeShade="40"/>
              </w:rPr>
              <w:t>Merchant Contact Information:</w:t>
            </w:r>
          </w:p>
          <w:p w14:paraId="590C9206" w14:textId="77777777" w:rsidR="00A4363D" w:rsidRPr="008E446D" w:rsidRDefault="00A4363D" w:rsidP="00834A86">
            <w:pPr>
              <w:rPr>
                <w:rFonts w:ascii="Avenir Book" w:hAnsi="Avenir Book"/>
                <w:color w:val="000000" w:themeColor="text1"/>
              </w:rPr>
            </w:pPr>
            <w:r w:rsidRPr="008E446D">
              <w:rPr>
                <w:rFonts w:ascii="Avenir Book" w:hAnsi="Avenir Book"/>
                <w:color w:val="000000" w:themeColor="text1"/>
              </w:rPr>
              <w:t>Salesforce CPQ</w:t>
            </w:r>
          </w:p>
          <w:p w14:paraId="524ACFF0" w14:textId="77777777" w:rsidR="00A4363D" w:rsidRPr="008E446D" w:rsidRDefault="00A4363D" w:rsidP="00834A86">
            <w:pPr>
              <w:rPr>
                <w:rFonts w:ascii="Avenir Book" w:hAnsi="Avenir Book"/>
                <w:color w:val="000000" w:themeColor="text1"/>
              </w:rPr>
            </w:pPr>
            <w:r w:rsidRPr="008E446D">
              <w:rPr>
                <w:rFonts w:ascii="Avenir Book" w:hAnsi="Avenir Book"/>
                <w:color w:val="000000" w:themeColor="text1"/>
              </w:rPr>
              <w:t>111 W. Illinois St.</w:t>
            </w:r>
          </w:p>
          <w:p w14:paraId="1B180946" w14:textId="77777777" w:rsidR="00A4363D" w:rsidRDefault="00A4363D" w:rsidP="00834A86">
            <w:r w:rsidRPr="008E446D">
              <w:rPr>
                <w:rFonts w:ascii="Avenir Book" w:hAnsi="Avenir Book"/>
                <w:color w:val="000000" w:themeColor="text1"/>
              </w:rPr>
              <w:t>Chicago, IL 60654</w:t>
            </w:r>
          </w:p>
        </w:tc>
      </w:tr>
    </w:tbl>
    <w:p w14:paraId="2222D5B8" w14:textId="77777777" w:rsidR="00A4363D" w:rsidRDefault="00A4363D" w:rsidP="00834A86"/>
    <w:p w14:paraId="2D6DB5EF" w14:textId="77777777" w:rsidR="00202E66" w:rsidRPr="008E446D" w:rsidRDefault="002F0755" w:rsidP="00834A86">
      <w:pPr>
        <w:pStyle w:val="Thankyou"/>
        <w:rPr>
          <w:rFonts w:ascii="Avenir Book" w:hAnsi="Avenir Book"/>
        </w:rPr>
      </w:pPr>
      <w:r w:rsidRPr="008E446D">
        <w:rPr>
          <w:rFonts w:ascii="Avenir Book" w:hAnsi="Avenir Book"/>
        </w:rPr>
        <w:t>Thank you for your business!</w:t>
      </w:r>
    </w:p>
    <w:sectPr w:rsidR="00202E66" w:rsidRPr="008E446D" w:rsidSect="008356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2C"/>
    <w:rsid w:val="0000064E"/>
    <w:rsid w:val="00010191"/>
    <w:rsid w:val="00086736"/>
    <w:rsid w:val="000A5211"/>
    <w:rsid w:val="000B56C7"/>
    <w:rsid w:val="000B58FD"/>
    <w:rsid w:val="000B7C72"/>
    <w:rsid w:val="000C3A9B"/>
    <w:rsid w:val="000C65FE"/>
    <w:rsid w:val="000C69E7"/>
    <w:rsid w:val="000D03C0"/>
    <w:rsid w:val="000D120F"/>
    <w:rsid w:val="000E042A"/>
    <w:rsid w:val="000E371A"/>
    <w:rsid w:val="000E6F20"/>
    <w:rsid w:val="000F6B47"/>
    <w:rsid w:val="000F7D4F"/>
    <w:rsid w:val="0011741C"/>
    <w:rsid w:val="0013197F"/>
    <w:rsid w:val="00140EA0"/>
    <w:rsid w:val="00142A6C"/>
    <w:rsid w:val="00146D28"/>
    <w:rsid w:val="00175D3B"/>
    <w:rsid w:val="001C21A2"/>
    <w:rsid w:val="001D5A4A"/>
    <w:rsid w:val="00202E66"/>
    <w:rsid w:val="0020658C"/>
    <w:rsid w:val="00214B02"/>
    <w:rsid w:val="00233171"/>
    <w:rsid w:val="0025687D"/>
    <w:rsid w:val="002A0EF2"/>
    <w:rsid w:val="002A4667"/>
    <w:rsid w:val="002B12E8"/>
    <w:rsid w:val="002B27BB"/>
    <w:rsid w:val="002C38C5"/>
    <w:rsid w:val="002D2892"/>
    <w:rsid w:val="002E5496"/>
    <w:rsid w:val="002E68EE"/>
    <w:rsid w:val="002F0755"/>
    <w:rsid w:val="00302528"/>
    <w:rsid w:val="003A401E"/>
    <w:rsid w:val="003B4C98"/>
    <w:rsid w:val="003F2201"/>
    <w:rsid w:val="004352CE"/>
    <w:rsid w:val="0044096C"/>
    <w:rsid w:val="004424CC"/>
    <w:rsid w:val="0047193D"/>
    <w:rsid w:val="00472EE8"/>
    <w:rsid w:val="0048484D"/>
    <w:rsid w:val="00486AD7"/>
    <w:rsid w:val="004C5F98"/>
    <w:rsid w:val="004E755D"/>
    <w:rsid w:val="004F0846"/>
    <w:rsid w:val="004F202D"/>
    <w:rsid w:val="004F42F0"/>
    <w:rsid w:val="00505C24"/>
    <w:rsid w:val="005117DD"/>
    <w:rsid w:val="005209B5"/>
    <w:rsid w:val="00531401"/>
    <w:rsid w:val="00533ED4"/>
    <w:rsid w:val="00573FCF"/>
    <w:rsid w:val="00581AD8"/>
    <w:rsid w:val="005821B5"/>
    <w:rsid w:val="0058276E"/>
    <w:rsid w:val="005B724D"/>
    <w:rsid w:val="005F35F7"/>
    <w:rsid w:val="00667E8B"/>
    <w:rsid w:val="006A4E1C"/>
    <w:rsid w:val="006D4CC1"/>
    <w:rsid w:val="006E2E87"/>
    <w:rsid w:val="00704C33"/>
    <w:rsid w:val="00726578"/>
    <w:rsid w:val="00735C87"/>
    <w:rsid w:val="00790575"/>
    <w:rsid w:val="00792D5C"/>
    <w:rsid w:val="007B38EB"/>
    <w:rsid w:val="007C2E47"/>
    <w:rsid w:val="007F55A3"/>
    <w:rsid w:val="00802D62"/>
    <w:rsid w:val="00834A86"/>
    <w:rsid w:val="00834EA7"/>
    <w:rsid w:val="00835678"/>
    <w:rsid w:val="00842C75"/>
    <w:rsid w:val="008605CB"/>
    <w:rsid w:val="0087007A"/>
    <w:rsid w:val="00890064"/>
    <w:rsid w:val="00891C90"/>
    <w:rsid w:val="0089713E"/>
    <w:rsid w:val="008C5A0E"/>
    <w:rsid w:val="008D06C1"/>
    <w:rsid w:val="008E446D"/>
    <w:rsid w:val="008E45DF"/>
    <w:rsid w:val="009045B4"/>
    <w:rsid w:val="009637B0"/>
    <w:rsid w:val="009B1A94"/>
    <w:rsid w:val="009E2EAA"/>
    <w:rsid w:val="009F3F0A"/>
    <w:rsid w:val="009F7D1D"/>
    <w:rsid w:val="00A32A2C"/>
    <w:rsid w:val="00A37178"/>
    <w:rsid w:val="00A4363D"/>
    <w:rsid w:val="00A472D4"/>
    <w:rsid w:val="00A6529A"/>
    <w:rsid w:val="00A82370"/>
    <w:rsid w:val="00A87BAC"/>
    <w:rsid w:val="00AD1A74"/>
    <w:rsid w:val="00AD60E2"/>
    <w:rsid w:val="00AE2F50"/>
    <w:rsid w:val="00B1732F"/>
    <w:rsid w:val="00B233FE"/>
    <w:rsid w:val="00B23ECF"/>
    <w:rsid w:val="00B50714"/>
    <w:rsid w:val="00B51535"/>
    <w:rsid w:val="00B71CC4"/>
    <w:rsid w:val="00B7363C"/>
    <w:rsid w:val="00B7724A"/>
    <w:rsid w:val="00B80436"/>
    <w:rsid w:val="00B86341"/>
    <w:rsid w:val="00BA21E9"/>
    <w:rsid w:val="00BC4C0F"/>
    <w:rsid w:val="00BC6629"/>
    <w:rsid w:val="00BF6CBA"/>
    <w:rsid w:val="00C03545"/>
    <w:rsid w:val="00C05610"/>
    <w:rsid w:val="00C06582"/>
    <w:rsid w:val="00C336CA"/>
    <w:rsid w:val="00C429BE"/>
    <w:rsid w:val="00C50F0E"/>
    <w:rsid w:val="00C8146C"/>
    <w:rsid w:val="00C84740"/>
    <w:rsid w:val="00C94FB0"/>
    <w:rsid w:val="00C96CDF"/>
    <w:rsid w:val="00CC652E"/>
    <w:rsid w:val="00CF1C90"/>
    <w:rsid w:val="00D410BA"/>
    <w:rsid w:val="00D70A3C"/>
    <w:rsid w:val="00D719AB"/>
    <w:rsid w:val="00D900AC"/>
    <w:rsid w:val="00DB0D25"/>
    <w:rsid w:val="00DB3ABF"/>
    <w:rsid w:val="00DE74CF"/>
    <w:rsid w:val="00EC716F"/>
    <w:rsid w:val="00ED141D"/>
    <w:rsid w:val="00ED567B"/>
    <w:rsid w:val="00EF46B9"/>
    <w:rsid w:val="00F222D7"/>
    <w:rsid w:val="00F606A1"/>
    <w:rsid w:val="00FB5E85"/>
    <w:rsid w:val="00FD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ce7a26,#f5f0e7,#bf956b,#e3eed2,#f9faf0,#fad99e,#ebd5ad,#ded5ad"/>
    </o:shapedefaults>
    <o:shapelayout v:ext="edit">
      <o:idmap v:ext="edit" data="1"/>
    </o:shapelayout>
  </w:shapeDefaults>
  <w:decimalSymbol w:val="."/>
  <w:listSeparator w:val=","/>
  <w14:docId w14:val="75DCE082"/>
  <w15:docId w15:val="{9ADC3E67-7118-42B3-9F66-304847C1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autoRedefine/>
    <w:qFormat/>
    <w:rsid w:val="00834A86"/>
    <w:rPr>
      <w:rFonts w:ascii="Arial" w:hAnsi="Arial" w:cs="Arial"/>
      <w:color w:val="FF0000"/>
      <w:sz w:val="15"/>
      <w:szCs w:val="15"/>
      <w:shd w:val="clear" w:color="auto" w:fill="FFFFFF"/>
    </w:rPr>
  </w:style>
  <w:style w:type="paragraph" w:styleId="Heading1">
    <w:name w:val="heading 1"/>
    <w:basedOn w:val="Normal"/>
    <w:next w:val="Normal"/>
    <w:autoRedefine/>
    <w:qFormat/>
    <w:rsid w:val="00F222D7"/>
    <w:pPr>
      <w:keepNext/>
      <w:spacing w:line="600" w:lineRule="exact"/>
      <w:jc w:val="right"/>
      <w:outlineLvl w:val="0"/>
    </w:pPr>
    <w:rPr>
      <w:rFonts w:asciiTheme="majorHAnsi" w:hAnsiTheme="majorHAnsi"/>
      <w:bCs/>
      <w:color w:val="808080" w:themeColor="background1" w:themeShade="80"/>
      <w:kern w:val="44"/>
      <w:sz w:val="60"/>
      <w:szCs w:val="60"/>
    </w:rPr>
  </w:style>
  <w:style w:type="paragraph" w:styleId="Heading2">
    <w:name w:val="heading 2"/>
    <w:basedOn w:val="Normal"/>
    <w:next w:val="Normal"/>
    <w:qFormat/>
    <w:rsid w:val="00B80436"/>
    <w:pPr>
      <w:keepNext/>
      <w:spacing w:before="240" w:after="60"/>
      <w:outlineLvl w:val="1"/>
    </w:pPr>
    <w:rPr>
      <w:rFonts w:asciiTheme="majorHAnsi" w:hAnsiTheme="majorHAnsi"/>
      <w:b/>
      <w:bCs/>
      <w:i/>
      <w:iCs/>
      <w:color w:val="0F243E" w:themeColor="text2" w:themeShade="80"/>
      <w:sz w:val="28"/>
      <w:szCs w:val="28"/>
    </w:rPr>
  </w:style>
  <w:style w:type="paragraph" w:styleId="Heading3">
    <w:name w:val="heading 3"/>
    <w:basedOn w:val="Normal"/>
    <w:next w:val="Normal"/>
    <w:qFormat/>
    <w:rsid w:val="00B80436"/>
    <w:pPr>
      <w:keepNext/>
      <w:spacing w:before="240" w:after="60"/>
      <w:outlineLvl w:val="2"/>
    </w:pPr>
    <w:rPr>
      <w:rFonts w:asciiTheme="majorHAnsi" w:hAnsiTheme="majorHAnsi"/>
      <w:b/>
      <w:bCs/>
      <w:color w:val="0F243E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ightalignedorangetextChar">
    <w:name w:val="right aligned orange text Char"/>
    <w:basedOn w:val="DefaultParagraphFont"/>
    <w:link w:val="rightalignedorangetext"/>
    <w:rsid w:val="00B80436"/>
    <w:rPr>
      <w:rFonts w:asciiTheme="minorHAnsi" w:hAnsiTheme="minorHAnsi"/>
      <w:color w:val="984806" w:themeColor="accent6" w:themeShade="80"/>
      <w:sz w:val="16"/>
      <w:szCs w:val="16"/>
    </w:rPr>
  </w:style>
  <w:style w:type="paragraph" w:customStyle="1" w:styleId="Datenumber">
    <w:name w:val="Date &amp; number"/>
    <w:basedOn w:val="Normal"/>
    <w:link w:val="DatenumberCharChar"/>
    <w:rsid w:val="00891C90"/>
    <w:pPr>
      <w:spacing w:line="264" w:lineRule="auto"/>
      <w:jc w:val="right"/>
    </w:pPr>
    <w:rPr>
      <w:color w:val="0F243E" w:themeColor="text2" w:themeShade="80"/>
    </w:rPr>
  </w:style>
  <w:style w:type="paragraph" w:customStyle="1" w:styleId="Columnheadings">
    <w:name w:val="Column headings"/>
    <w:basedOn w:val="Normal"/>
    <w:autoRedefine/>
    <w:rsid w:val="00C03545"/>
    <w:pPr>
      <w:tabs>
        <w:tab w:val="left" w:pos="250"/>
        <w:tab w:val="center" w:pos="473"/>
      </w:tabs>
      <w:jc w:val="center"/>
    </w:pPr>
    <w:rPr>
      <w:rFonts w:asciiTheme="majorHAnsi" w:hAnsiTheme="majorHAnsi"/>
      <w:b/>
      <w:color w:val="808080" w:themeColor="background1" w:themeShade="80"/>
    </w:rPr>
  </w:style>
  <w:style w:type="paragraph" w:customStyle="1" w:styleId="leftalignedgraytext">
    <w:name w:val="left aligned gray text"/>
    <w:basedOn w:val="Normal"/>
    <w:rsid w:val="00B80436"/>
    <w:pPr>
      <w:spacing w:line="312" w:lineRule="auto"/>
    </w:pPr>
    <w:rPr>
      <w:color w:val="000000" w:themeColor="text1"/>
      <w:szCs w:val="20"/>
      <w14:textFill>
        <w14:solidFill>
          <w14:schemeClr w14:val="tx1">
            <w14:lumMod w14:val="50000"/>
            <w14:lumOff w14:val="50000"/>
            <w14:lumMod w14:val="50000"/>
          </w14:schemeClr>
        </w14:solidFill>
      </w14:textFill>
    </w:rPr>
  </w:style>
  <w:style w:type="paragraph" w:customStyle="1" w:styleId="rightalignedorangetext">
    <w:name w:val="right aligned orange text"/>
    <w:basedOn w:val="Normal"/>
    <w:link w:val="rightalignedorangetextChar"/>
    <w:rsid w:val="00B80436"/>
    <w:pPr>
      <w:spacing w:line="264" w:lineRule="auto"/>
      <w:jc w:val="right"/>
    </w:pPr>
    <w:rPr>
      <w:color w:val="984806" w:themeColor="accent6" w:themeShade="80"/>
    </w:rPr>
  </w:style>
  <w:style w:type="paragraph" w:customStyle="1" w:styleId="rightalignedgraytext">
    <w:name w:val="right aligned gray text"/>
    <w:basedOn w:val="leftalignedgraytext"/>
    <w:rsid w:val="002F0755"/>
    <w:pPr>
      <w:jc w:val="right"/>
    </w:pPr>
  </w:style>
  <w:style w:type="paragraph" w:customStyle="1" w:styleId="slogan">
    <w:name w:val="slogan"/>
    <w:basedOn w:val="Normal"/>
    <w:rsid w:val="006D4CC1"/>
    <w:rPr>
      <w:i/>
      <w:color w:val="0F243E" w:themeColor="text2" w:themeShade="80"/>
    </w:rPr>
  </w:style>
  <w:style w:type="table" w:styleId="TableGrid">
    <w:name w:val="Table Grid"/>
    <w:basedOn w:val="TableNormal"/>
    <w:rsid w:val="0072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ankyou">
    <w:name w:val="Thank you"/>
    <w:basedOn w:val="Normal"/>
    <w:autoRedefine/>
    <w:rsid w:val="00A4363D"/>
    <w:pPr>
      <w:spacing w:before="400" w:line="288" w:lineRule="auto"/>
      <w:jc w:val="center"/>
    </w:pPr>
    <w:rPr>
      <w:b/>
      <w:bCs/>
      <w:i/>
      <w:iCs/>
      <w:color w:val="0F243E" w:themeColor="text2" w:themeShade="80"/>
      <w:sz w:val="20"/>
    </w:rPr>
  </w:style>
  <w:style w:type="character" w:customStyle="1" w:styleId="DatenumberCharChar">
    <w:name w:val="Date &amp; number Char Char"/>
    <w:basedOn w:val="DefaultParagraphFont"/>
    <w:link w:val="Datenumber"/>
    <w:rsid w:val="00891C90"/>
    <w:rPr>
      <w:rFonts w:ascii="Microsoft Sans Serif" w:hAnsi="Microsoft Sans Serif"/>
      <w:sz w:val="16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802D62"/>
    <w:rPr>
      <w:rFonts w:ascii="Tahoma" w:hAnsi="Tahoma" w:cs="Tahoma"/>
      <w:color w:val="0F243E" w:themeColor="text2" w:themeShade="80"/>
    </w:rPr>
  </w:style>
  <w:style w:type="paragraph" w:customStyle="1" w:styleId="labels">
    <w:name w:val="labels"/>
    <w:basedOn w:val="Datenumber"/>
    <w:link w:val="labelsCharChar"/>
    <w:rsid w:val="00B80436"/>
    <w:rPr>
      <w:color w:val="000000" w:themeColor="text1"/>
      <w14:textFill>
        <w14:solidFill>
          <w14:schemeClr w14:val="tx1">
            <w14:lumMod w14:val="50000"/>
            <w14:lumOff w14:val="50000"/>
            <w14:lumMod w14:val="50000"/>
          </w14:schemeClr>
        </w14:solidFill>
      </w14:textFill>
    </w:rPr>
  </w:style>
  <w:style w:type="character" w:customStyle="1" w:styleId="labelsCharChar">
    <w:name w:val="labels Char Char"/>
    <w:basedOn w:val="DatenumberCharChar"/>
    <w:link w:val="labels"/>
    <w:rsid w:val="00B80436"/>
    <w:rPr>
      <w:rFonts w:asciiTheme="minorHAnsi" w:hAnsiTheme="minorHAnsi"/>
      <w:color w:val="7F7F7F" w:themeColor="text1" w:themeTint="80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802D62"/>
    <w:rPr>
      <w:rFonts w:ascii="Tahoma" w:hAnsi="Tahoma" w:cs="Tahoma"/>
      <w:color w:val="000000"/>
      <w:sz w:val="16"/>
      <w:szCs w:val="16"/>
    </w:rPr>
  </w:style>
  <w:style w:type="paragraph" w:customStyle="1" w:styleId="Amount">
    <w:name w:val="Amount"/>
    <w:basedOn w:val="Normal"/>
    <w:rsid w:val="006D4CC1"/>
    <w:pPr>
      <w:jc w:val="right"/>
    </w:pPr>
    <w:rPr>
      <w:color w:val="0F243E" w:themeColor="text2" w:themeShade="80"/>
    </w:rPr>
  </w:style>
  <w:style w:type="character" w:styleId="PlaceholderText">
    <w:name w:val="Placeholder Text"/>
    <w:basedOn w:val="DefaultParagraphFont"/>
    <w:uiPriority w:val="99"/>
    <w:semiHidden/>
    <w:rsid w:val="00B80436"/>
    <w:rPr>
      <w:color w:val="808080"/>
    </w:rPr>
  </w:style>
  <w:style w:type="table" w:styleId="GridTable2-Accent1">
    <w:name w:val="Grid Table 2 Accent 1"/>
    <w:basedOn w:val="TableNormal"/>
    <w:uiPriority w:val="47"/>
    <w:rsid w:val="00C0354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354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C0354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C0354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C035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0354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035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C0354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1">
    <w:name w:val="Grid Table 3 Accent 1"/>
    <w:basedOn w:val="TableNormal"/>
    <w:uiPriority w:val="48"/>
    <w:rsid w:val="00C0354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C035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stTable3">
    <w:name w:val="List Table 3"/>
    <w:basedOn w:val="TableNormal"/>
    <w:uiPriority w:val="48"/>
    <w:rsid w:val="00C0354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0354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0354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4C5F98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C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1814">
          <w:marLeft w:val="0"/>
          <w:marRight w:val="0"/>
          <w:marTop w:val="0"/>
          <w:marBottom w:val="0"/>
          <w:divBdr>
            <w:top w:val="single" w:sz="6" w:space="0" w:color="99BCE8"/>
            <w:left w:val="single" w:sz="6" w:space="0" w:color="99BCE8"/>
            <w:bottom w:val="single" w:sz="6" w:space="0" w:color="99BCE8"/>
            <w:right w:val="single" w:sz="6" w:space="0" w:color="99BCE8"/>
          </w:divBdr>
          <w:divsChild>
            <w:div w:id="1339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4443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4" w:color="C0C0C0"/>
                        <w:left w:val="dashed" w:sz="6" w:space="4" w:color="C0C0C0"/>
                        <w:bottom w:val="dashed" w:sz="6" w:space="4" w:color="C0C0C0"/>
                        <w:right w:val="dashed" w:sz="6" w:space="4" w:color="C0C0C0"/>
                      </w:divBdr>
                      <w:divsChild>
                        <w:div w:id="13803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1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6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303">
          <w:marLeft w:val="0"/>
          <w:marRight w:val="0"/>
          <w:marTop w:val="0"/>
          <w:marBottom w:val="0"/>
          <w:divBdr>
            <w:top w:val="single" w:sz="6" w:space="0" w:color="99BCE8"/>
            <w:left w:val="single" w:sz="6" w:space="0" w:color="99BCE8"/>
            <w:bottom w:val="single" w:sz="6" w:space="0" w:color="99BCE8"/>
            <w:right w:val="single" w:sz="6" w:space="0" w:color="99BCE8"/>
          </w:divBdr>
          <w:divsChild>
            <w:div w:id="1627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7470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4" w:color="C0C0C0"/>
                        <w:left w:val="dashed" w:sz="6" w:space="4" w:color="C0C0C0"/>
                        <w:bottom w:val="dashed" w:sz="6" w:space="4" w:color="C0C0C0"/>
                        <w:right w:val="dashed" w:sz="6" w:space="4" w:color="C0C0C0"/>
                      </w:divBdr>
                      <w:divsChild>
                        <w:div w:id="19372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8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641912">
          <w:marLeft w:val="0"/>
          <w:marRight w:val="0"/>
          <w:marTop w:val="0"/>
          <w:marBottom w:val="0"/>
          <w:divBdr>
            <w:top w:val="single" w:sz="6" w:space="2" w:color="99BCE8"/>
            <w:left w:val="single" w:sz="6" w:space="2" w:color="99BCE8"/>
            <w:bottom w:val="single" w:sz="6" w:space="2" w:color="99BCE8"/>
            <w:right w:val="single" w:sz="6" w:space="0" w:color="99BCE8"/>
          </w:divBdr>
          <w:divsChild>
            <w:div w:id="1691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BYJ~1\AppData\Local\Temp\MS-Word-Format-Payment-Receipt-Free-Templat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4D447E7C0345538C76651C51C82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CDD8A-FDC5-4029-B37B-D2A436A0171B}"/>
      </w:docPartPr>
      <w:docPartBody>
        <w:p w:rsidR="00FC4DF0" w:rsidRDefault="0045677F">
          <w:pPr>
            <w:pStyle w:val="6B4D447E7C0345538C76651C51C824AB"/>
          </w:pPr>
          <w:r w:rsidRPr="00B80436">
            <w:t>[Your company slogan]</w:t>
          </w:r>
        </w:p>
      </w:docPartBody>
    </w:docPart>
    <w:docPart>
      <w:docPartPr>
        <w:name w:val="B66A50F5B13C4F5AA187A92F1AC66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7D9A4-CCE1-4E7D-943F-044F23E32CEF}"/>
      </w:docPartPr>
      <w:docPartBody>
        <w:p w:rsidR="00FC4DF0" w:rsidRDefault="0045677F">
          <w:pPr>
            <w:pStyle w:val="B66A50F5B13C4F5AA187A92F1AC6676A"/>
          </w:pPr>
          <w:r w:rsidRPr="00B80436">
            <w:t>[Enter a date]</w:t>
          </w:r>
        </w:p>
      </w:docPartBody>
    </w:docPart>
    <w:docPart>
      <w:docPartPr>
        <w:name w:val="89C7567A4B54417E96F9B8760C558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B2B2A-41CB-43D1-9B43-064C39C9C427}"/>
      </w:docPartPr>
      <w:docPartBody>
        <w:p w:rsidR="00FC4DF0" w:rsidRDefault="0045677F">
          <w:pPr>
            <w:pStyle w:val="89C7567A4B54417E96F9B8760C55889B"/>
          </w:pPr>
          <w:r w:rsidRPr="00B80436">
            <w:t>[100]</w:t>
          </w:r>
        </w:p>
      </w:docPartBody>
    </w:docPart>
    <w:docPart>
      <w:docPartPr>
        <w:name w:val="DC3844BF5B4442BCAE67131B24615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B9897-074D-4964-8035-B41EAA6D440D}"/>
      </w:docPartPr>
      <w:docPartBody>
        <w:p w:rsidR="00706ADD" w:rsidRDefault="00FC4DF0" w:rsidP="00FC4DF0">
          <w:pPr>
            <w:pStyle w:val="DC3844BF5B4442BCAE67131B24615BBA"/>
          </w:pPr>
          <w:r>
            <w:t>[Your Company Name]</w:t>
          </w:r>
        </w:p>
      </w:docPartBody>
    </w:docPart>
    <w:docPart>
      <w:docPartPr>
        <w:name w:val="E908F074E97F49999440391E78719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46AC-69A5-4B1B-93BD-2ADDB51ECD6A}"/>
      </w:docPartPr>
      <w:docPartBody>
        <w:p w:rsidR="00706ADD" w:rsidRDefault="00FC4DF0" w:rsidP="00FC4DF0">
          <w:pPr>
            <w:pStyle w:val="E908F074E97F49999440391E78719130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3D2053EB9A0345CDBDB73B0457DF6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7FBC8-EA9F-4AF5-847C-CDF6FD6F99A8}"/>
      </w:docPartPr>
      <w:docPartBody>
        <w:p w:rsidR="00706ADD" w:rsidRDefault="00FC4DF0" w:rsidP="00FC4DF0">
          <w:pPr>
            <w:pStyle w:val="3D2053EB9A0345CDBDB73B0457DF644D"/>
          </w:pPr>
          <w:r>
            <w:rPr>
              <w:rStyle w:val="PlaceholderText"/>
            </w:rPr>
            <w:t>[City, ST  ZIP Code</w:t>
          </w:r>
        </w:p>
      </w:docPartBody>
    </w:docPart>
    <w:docPart>
      <w:docPartPr>
        <w:name w:val="CA4E91524F42428F9E05BCC1D0B2B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E6B40-648F-4D2F-AAF1-178B86467A0B}"/>
      </w:docPartPr>
      <w:docPartBody>
        <w:p w:rsidR="00706ADD" w:rsidRDefault="00FC4DF0" w:rsidP="00FC4DF0">
          <w:pPr>
            <w:pStyle w:val="CA4E91524F42428F9E05BCC1D0B2B72B"/>
          </w:pPr>
          <w:r>
            <w:t>[000-000-0000]</w:t>
          </w:r>
        </w:p>
      </w:docPartBody>
    </w:docPart>
    <w:docPart>
      <w:docPartPr>
        <w:name w:val="E6F780B6E83D435F83FD25537CB49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746D3-6476-43BA-9370-D656CB63C756}"/>
      </w:docPartPr>
      <w:docPartBody>
        <w:p w:rsidR="00706ADD" w:rsidRDefault="00FC4DF0" w:rsidP="00FC4DF0">
          <w:pPr>
            <w:pStyle w:val="E6F780B6E83D435F83FD25537CB4965E"/>
          </w:pPr>
          <w:r>
            <w:t>[Name]</w:t>
          </w:r>
        </w:p>
      </w:docPartBody>
    </w:docPart>
    <w:docPart>
      <w:docPartPr>
        <w:name w:val="C61A7FFFBE6E4C9A98B882A2E7829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65507-FC8A-4662-AA68-B13688E044C8}"/>
      </w:docPartPr>
      <w:docPartBody>
        <w:p w:rsidR="00706ADD" w:rsidRDefault="00FC4DF0" w:rsidP="00FC4DF0">
          <w:pPr>
            <w:pStyle w:val="C61A7FFFBE6E4C9A98B882A2E78299D9"/>
          </w:pPr>
          <w:r>
            <w:t>[Company Name]</w:t>
          </w:r>
        </w:p>
      </w:docPartBody>
    </w:docPart>
    <w:docPart>
      <w:docPartPr>
        <w:name w:val="106C75BD6C924948B7B5F041A251A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856E0-ABAF-4B5A-B11D-8065F702F68A}"/>
      </w:docPartPr>
      <w:docPartBody>
        <w:p w:rsidR="00706ADD" w:rsidRDefault="00FC4DF0" w:rsidP="00FC4DF0">
          <w:pPr>
            <w:pStyle w:val="106C75BD6C924948B7B5F041A251A8EE"/>
          </w:pPr>
          <w:r>
            <w:t>[Street Address]</w:t>
          </w:r>
        </w:p>
      </w:docPartBody>
    </w:docPart>
    <w:docPart>
      <w:docPartPr>
        <w:name w:val="AC16382AADAE4C5D89AD39BF86112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73723-67B0-455F-8216-D55540D14D50}"/>
      </w:docPartPr>
      <w:docPartBody>
        <w:p w:rsidR="00706ADD" w:rsidRDefault="00FC4DF0" w:rsidP="00FC4DF0">
          <w:pPr>
            <w:pStyle w:val="AC16382AADAE4C5D89AD39BF86112341"/>
          </w:pPr>
          <w:r>
            <w:t>[City, ST  ZIP Code]</w:t>
          </w:r>
        </w:p>
      </w:docPartBody>
    </w:docPart>
    <w:docPart>
      <w:docPartPr>
        <w:name w:val="9439CD861EB3D9419720C9BF62E0A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8CDDA-4C2A-4148-84C6-B90D4F753D84}"/>
      </w:docPartPr>
      <w:docPartBody>
        <w:p w:rsidR="00F17DBE" w:rsidRDefault="00706ADD" w:rsidP="00706ADD">
          <w:pPr>
            <w:pStyle w:val="9439CD861EB3D9419720C9BF62E0AB90"/>
          </w:pPr>
          <w:r>
            <w:t>[Your Company Name]</w:t>
          </w:r>
        </w:p>
      </w:docPartBody>
    </w:docPart>
    <w:docPart>
      <w:docPartPr>
        <w:name w:val="5916661F8190AD4C9434F545AA987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8051-E266-C240-8433-9AD01D6FA577}"/>
      </w:docPartPr>
      <w:docPartBody>
        <w:p w:rsidR="00F17DBE" w:rsidRDefault="00706ADD" w:rsidP="00706ADD">
          <w:pPr>
            <w:pStyle w:val="5916661F8190AD4C9434F545AA9874AE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770AA9CABEBF784490AC8B3C54C77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9974C-C088-E74E-B4D0-87C6BC507B3D}"/>
      </w:docPartPr>
      <w:docPartBody>
        <w:p w:rsidR="00F17DBE" w:rsidRDefault="00706ADD" w:rsidP="00706ADD">
          <w:pPr>
            <w:pStyle w:val="770AA9CABEBF784490AC8B3C54C77068"/>
          </w:pPr>
          <w:r>
            <w:t>[Your Company Name]</w:t>
          </w:r>
        </w:p>
      </w:docPartBody>
    </w:docPart>
    <w:docPart>
      <w:docPartPr>
        <w:name w:val="BFE3EE17FB8BB4499C4222EF8356B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B40F-6D4C-704D-89B0-490D33ACCAC0}"/>
      </w:docPartPr>
      <w:docPartBody>
        <w:p w:rsidR="00F17DBE" w:rsidRDefault="00706ADD" w:rsidP="00706ADD">
          <w:pPr>
            <w:pStyle w:val="BFE3EE17FB8BB4499C4222EF8356B336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E19D16DABA58284C957BA81E491C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E04CA-C66A-F843-A122-BA22805A3586}"/>
      </w:docPartPr>
      <w:docPartBody>
        <w:p w:rsidR="00F17DBE" w:rsidRDefault="00706ADD" w:rsidP="00706ADD">
          <w:pPr>
            <w:pStyle w:val="E19D16DABA58284C957BA81E491C3FDF"/>
          </w:pPr>
          <w:r>
            <w:rPr>
              <w:rStyle w:val="PlaceholderText"/>
            </w:rPr>
            <w:t>[City, ST  ZIP Code</w:t>
          </w:r>
        </w:p>
      </w:docPartBody>
    </w:docPart>
    <w:docPart>
      <w:docPartPr>
        <w:name w:val="851C129C99CC0846BCA563ECCBE8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212A3-EBA0-FB45-A960-E20175605E0E}"/>
      </w:docPartPr>
      <w:docPartBody>
        <w:p w:rsidR="00F17DBE" w:rsidRDefault="00706ADD" w:rsidP="00706ADD">
          <w:pPr>
            <w:pStyle w:val="851C129C99CC0846BCA563ECCBE8F5A4"/>
          </w:pPr>
          <w:r>
            <w:rPr>
              <w:rStyle w:val="PlaceholderText"/>
            </w:rPr>
            <w:t>[Street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7F"/>
    <w:rsid w:val="001A171E"/>
    <w:rsid w:val="002D5301"/>
    <w:rsid w:val="0045677F"/>
    <w:rsid w:val="00706ADD"/>
    <w:rsid w:val="007476C7"/>
    <w:rsid w:val="00BB1232"/>
    <w:rsid w:val="00CA0B6A"/>
    <w:rsid w:val="00F17DBE"/>
    <w:rsid w:val="00F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D447E7C0345538C76651C51C824AB">
    <w:name w:val="6B4D447E7C0345538C76651C51C824AB"/>
  </w:style>
  <w:style w:type="paragraph" w:customStyle="1" w:styleId="B66A50F5B13C4F5AA187A92F1AC6676A">
    <w:name w:val="B66A50F5B13C4F5AA187A92F1AC6676A"/>
  </w:style>
  <w:style w:type="paragraph" w:customStyle="1" w:styleId="89C7567A4B54417E96F9B8760C55889B">
    <w:name w:val="89C7567A4B54417E96F9B8760C55889B"/>
  </w:style>
  <w:style w:type="paragraph" w:customStyle="1" w:styleId="55CBECD1267B49A1A0EF366EE356CA71">
    <w:name w:val="55CBECD1267B49A1A0EF366EE356CA71"/>
  </w:style>
  <w:style w:type="character" w:styleId="PlaceholderText">
    <w:name w:val="Placeholder Text"/>
    <w:basedOn w:val="DefaultParagraphFont"/>
    <w:uiPriority w:val="99"/>
    <w:semiHidden/>
    <w:rsid w:val="00706ADD"/>
    <w:rPr>
      <w:color w:val="808080"/>
    </w:rPr>
  </w:style>
  <w:style w:type="paragraph" w:customStyle="1" w:styleId="15C13428035A4CA5A9A50FFD092DB095">
    <w:name w:val="15C13428035A4CA5A9A50FFD092DB095"/>
  </w:style>
  <w:style w:type="paragraph" w:customStyle="1" w:styleId="C3797AD349FB4A72830B45BAC53639C5">
    <w:name w:val="C3797AD349FB4A72830B45BAC53639C5"/>
  </w:style>
  <w:style w:type="paragraph" w:customStyle="1" w:styleId="8C6E60046BB04DCE8AEC090C181F4C4C">
    <w:name w:val="8C6E60046BB04DCE8AEC090C181F4C4C"/>
  </w:style>
  <w:style w:type="paragraph" w:customStyle="1" w:styleId="B92CF7D6C3344A47A667BE109BE97EFD">
    <w:name w:val="B92CF7D6C3344A47A667BE109BE97EFD"/>
  </w:style>
  <w:style w:type="paragraph" w:customStyle="1" w:styleId="1CA9490CFFB24A1BAB7F3880872948AD">
    <w:name w:val="1CA9490CFFB24A1BAB7F3880872948AD"/>
  </w:style>
  <w:style w:type="paragraph" w:customStyle="1" w:styleId="85938F0F4EC142819B53C1C8CE5397D3">
    <w:name w:val="85938F0F4EC142819B53C1C8CE5397D3"/>
  </w:style>
  <w:style w:type="paragraph" w:customStyle="1" w:styleId="7A2AF995D05442E4AD5EA47EA91FDA6F">
    <w:name w:val="7A2AF995D05442E4AD5EA47EA91FDA6F"/>
  </w:style>
  <w:style w:type="paragraph" w:customStyle="1" w:styleId="EDFAFB9268D54D3299F01C19F35DC6C7">
    <w:name w:val="EDFAFB9268D54D3299F01C19F35DC6C7"/>
  </w:style>
  <w:style w:type="paragraph" w:customStyle="1" w:styleId="80101B3E1E9642FA840674B8F192300F">
    <w:name w:val="80101B3E1E9642FA840674B8F192300F"/>
  </w:style>
  <w:style w:type="paragraph" w:customStyle="1" w:styleId="DC3844BF5B4442BCAE67131B24615BBA">
    <w:name w:val="DC3844BF5B4442BCAE67131B24615BBA"/>
    <w:rsid w:val="00FC4DF0"/>
  </w:style>
  <w:style w:type="paragraph" w:customStyle="1" w:styleId="E908F074E97F49999440391E78719130">
    <w:name w:val="E908F074E97F49999440391E78719130"/>
    <w:rsid w:val="00FC4DF0"/>
  </w:style>
  <w:style w:type="paragraph" w:customStyle="1" w:styleId="3D2053EB9A0345CDBDB73B0457DF644D">
    <w:name w:val="3D2053EB9A0345CDBDB73B0457DF644D"/>
    <w:rsid w:val="00FC4DF0"/>
  </w:style>
  <w:style w:type="paragraph" w:customStyle="1" w:styleId="CA4E91524F42428F9E05BCC1D0B2B72B">
    <w:name w:val="CA4E91524F42428F9E05BCC1D0B2B72B"/>
    <w:rsid w:val="00FC4DF0"/>
  </w:style>
  <w:style w:type="paragraph" w:customStyle="1" w:styleId="E6F780B6E83D435F83FD25537CB4965E">
    <w:name w:val="E6F780B6E83D435F83FD25537CB4965E"/>
    <w:rsid w:val="00FC4DF0"/>
  </w:style>
  <w:style w:type="paragraph" w:customStyle="1" w:styleId="C61A7FFFBE6E4C9A98B882A2E78299D9">
    <w:name w:val="C61A7FFFBE6E4C9A98B882A2E78299D9"/>
    <w:rsid w:val="00FC4DF0"/>
  </w:style>
  <w:style w:type="paragraph" w:customStyle="1" w:styleId="106C75BD6C924948B7B5F041A251A8EE">
    <w:name w:val="106C75BD6C924948B7B5F041A251A8EE"/>
    <w:rsid w:val="00FC4DF0"/>
  </w:style>
  <w:style w:type="paragraph" w:customStyle="1" w:styleId="AC16382AADAE4C5D89AD39BF86112341">
    <w:name w:val="AC16382AADAE4C5D89AD39BF86112341"/>
    <w:rsid w:val="00FC4DF0"/>
  </w:style>
  <w:style w:type="paragraph" w:customStyle="1" w:styleId="E82D2F686A104248AA87E4CDF3B11FFE">
    <w:name w:val="E82D2F686A104248AA87E4CDF3B11FFE"/>
    <w:rsid w:val="00FC4DF0"/>
  </w:style>
  <w:style w:type="paragraph" w:customStyle="1" w:styleId="9439CD861EB3D9419720C9BF62E0AB90">
    <w:name w:val="9439CD861EB3D9419720C9BF62E0AB90"/>
    <w:rsid w:val="00706ADD"/>
    <w:pPr>
      <w:spacing w:after="0" w:line="240" w:lineRule="auto"/>
    </w:pPr>
    <w:rPr>
      <w:sz w:val="24"/>
      <w:szCs w:val="24"/>
    </w:rPr>
  </w:style>
  <w:style w:type="paragraph" w:customStyle="1" w:styleId="5916661F8190AD4C9434F545AA9874AE">
    <w:name w:val="5916661F8190AD4C9434F545AA9874AE"/>
    <w:rsid w:val="00706ADD"/>
    <w:pPr>
      <w:spacing w:after="0" w:line="240" w:lineRule="auto"/>
    </w:pPr>
    <w:rPr>
      <w:sz w:val="24"/>
      <w:szCs w:val="24"/>
    </w:rPr>
  </w:style>
  <w:style w:type="paragraph" w:customStyle="1" w:styleId="B340A36B35B344409262EF5F88A025FC">
    <w:name w:val="B340A36B35B344409262EF5F88A025FC"/>
    <w:rsid w:val="00706ADD"/>
    <w:pPr>
      <w:spacing w:after="0" w:line="240" w:lineRule="auto"/>
    </w:pPr>
    <w:rPr>
      <w:sz w:val="24"/>
      <w:szCs w:val="24"/>
    </w:rPr>
  </w:style>
  <w:style w:type="paragraph" w:customStyle="1" w:styleId="770AA9CABEBF784490AC8B3C54C77068">
    <w:name w:val="770AA9CABEBF784490AC8B3C54C77068"/>
    <w:rsid w:val="00706ADD"/>
    <w:pPr>
      <w:spacing w:after="0" w:line="240" w:lineRule="auto"/>
    </w:pPr>
    <w:rPr>
      <w:sz w:val="24"/>
      <w:szCs w:val="24"/>
    </w:rPr>
  </w:style>
  <w:style w:type="paragraph" w:customStyle="1" w:styleId="BFE3EE17FB8BB4499C4222EF8356B336">
    <w:name w:val="BFE3EE17FB8BB4499C4222EF8356B336"/>
    <w:rsid w:val="00706ADD"/>
    <w:pPr>
      <w:spacing w:after="0" w:line="240" w:lineRule="auto"/>
    </w:pPr>
    <w:rPr>
      <w:sz w:val="24"/>
      <w:szCs w:val="24"/>
    </w:rPr>
  </w:style>
  <w:style w:type="paragraph" w:customStyle="1" w:styleId="E19D16DABA58284C957BA81E491C3FDF">
    <w:name w:val="E19D16DABA58284C957BA81E491C3FDF"/>
    <w:rsid w:val="00706ADD"/>
    <w:pPr>
      <w:spacing w:after="0" w:line="240" w:lineRule="auto"/>
    </w:pPr>
    <w:rPr>
      <w:sz w:val="24"/>
      <w:szCs w:val="24"/>
    </w:rPr>
  </w:style>
  <w:style w:type="paragraph" w:customStyle="1" w:styleId="851C129C99CC0846BCA563ECCBE8F5A4">
    <w:name w:val="851C129C99CC0846BCA563ECCBE8F5A4"/>
    <w:rsid w:val="00706ADD"/>
    <w:pPr>
      <w:spacing w:after="0" w:line="240" w:lineRule="auto"/>
    </w:pPr>
    <w:rPr>
      <w:sz w:val="24"/>
      <w:szCs w:val="24"/>
    </w:rPr>
  </w:style>
  <w:style w:type="paragraph" w:customStyle="1" w:styleId="1C96E1707A1DFC408211A40462365C33">
    <w:name w:val="1C96E1707A1DFC408211A40462365C33"/>
    <w:rsid w:val="00706ADD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CF6512-2FCD-49FD-99A7-2F5577A045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MS-Word-Format-Payment-Receipt-Free-Template1.dotx</Template>
  <TotalTime>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Johnson</dc:creator>
  <cp:lastModifiedBy>ROBERT JOHNSON</cp:lastModifiedBy>
  <cp:revision>2</cp:revision>
  <cp:lastPrinted>2004-08-25T18:14:00Z</cp:lastPrinted>
  <dcterms:created xsi:type="dcterms:W3CDTF">2018-01-05T21:25:00Z</dcterms:created>
  <dcterms:modified xsi:type="dcterms:W3CDTF">2018-01-05T21:25:00Z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TC103862409990</vt:lpwstr>
  </property>
</Properties>
</file>